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F321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76DA8E2" wp14:editId="54F4CD21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3091334" w14:textId="77777777" w:rsidR="00C6554A" w:rsidRDefault="00B368A9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244090D91FED4A29AC6C3AACC927ACE4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14:paraId="5E32800A" w14:textId="77777777" w:rsidR="00C6554A" w:rsidRPr="00D5413C" w:rsidRDefault="00B368A9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70F8F762C344466E9F94F05A725136E5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14:paraId="15F1255D" w14:textId="77777777" w:rsidR="00E60717" w:rsidRDefault="00B368A9" w:rsidP="00E60717">
      <w:pPr>
        <w:pStyle w:val="ContactInfo"/>
      </w:pPr>
      <w:sdt>
        <w:sdtPr>
          <w:alias w:val="Name:"/>
          <w:tag w:val="Name:"/>
          <w:id w:val="-2071874759"/>
          <w:placeholder>
            <w:docPart w:val="F51B132E9DD74DC2B99AC95E299FF966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7F99E69EDB2B4756A7458DC1C506C256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1BAEE236A52D4B0BAB2DDD1D44528E1B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</w:p>
    <w:p w14:paraId="44864C8E" w14:textId="77777777" w:rsidR="00E60717" w:rsidRDefault="00E60717" w:rsidP="00E60717">
      <w:pPr>
        <w:pStyle w:val="ContactInfo"/>
      </w:pPr>
    </w:p>
    <w:p w14:paraId="314F953E" w14:textId="77777777" w:rsidR="00E60717" w:rsidRDefault="00E60717" w:rsidP="00E60717">
      <w:pPr>
        <w:pStyle w:val="ContactInfo"/>
      </w:pPr>
    </w:p>
    <w:p w14:paraId="5C5470FA" w14:textId="77777777" w:rsidR="00E60717" w:rsidRDefault="00E60717" w:rsidP="00E60717">
      <w:pPr>
        <w:pStyle w:val="ContactInfo"/>
      </w:pPr>
    </w:p>
    <w:p w14:paraId="5B3D4E90" w14:textId="77777777" w:rsidR="00E60717" w:rsidRDefault="00E60717" w:rsidP="00E60717">
      <w:pPr>
        <w:pStyle w:val="ContactInfo"/>
      </w:pPr>
    </w:p>
    <w:p w14:paraId="3ECB272F" w14:textId="77777777" w:rsidR="00E60717" w:rsidRDefault="00E60717" w:rsidP="00E60717">
      <w:pPr>
        <w:pStyle w:val="ContactInfo"/>
      </w:pPr>
    </w:p>
    <w:p w14:paraId="0226C625" w14:textId="5D0817F0" w:rsidR="00BB04D6" w:rsidRDefault="00E60717" w:rsidP="00BB04D6">
      <w:pPr>
        <w:pStyle w:val="ContactInfo"/>
      </w:pPr>
      <w:r>
        <w:lastRenderedPageBreak/>
        <w:t>Evidence of Learning</w:t>
      </w:r>
    </w:p>
    <w:p w14:paraId="1A8B408F" w14:textId="6B3876C7" w:rsidR="00BB04D6" w:rsidRDefault="00BB04D6" w:rsidP="00BB04D6">
      <w:pPr>
        <w:pStyle w:val="ContactInfo"/>
        <w:jc w:val="left"/>
      </w:pPr>
    </w:p>
    <w:p w14:paraId="70319F69" w14:textId="69FF5FCD" w:rsidR="00BB04D6" w:rsidRDefault="00BB04D6" w:rsidP="00BB04D6">
      <w:pPr>
        <w:pStyle w:val="ContactInfo"/>
        <w:numPr>
          <w:ilvl w:val="0"/>
          <w:numId w:val="16"/>
        </w:numPr>
        <w:jc w:val="left"/>
      </w:pPr>
      <w:r>
        <w:t>Import the CSV API to read the file from Dataset</w:t>
      </w:r>
    </w:p>
    <w:p w14:paraId="050B32EA" w14:textId="19ACDCA7" w:rsidR="00BB04D6" w:rsidRDefault="00BB04D6" w:rsidP="00BB04D6">
      <w:pPr>
        <w:pStyle w:val="ContactInfo"/>
        <w:ind w:left="1080"/>
        <w:jc w:val="left"/>
      </w:pPr>
    </w:p>
    <w:p w14:paraId="1799BB80" w14:textId="66D359CF" w:rsidR="00BB04D6" w:rsidRDefault="00BB04D6" w:rsidP="00BB04D6">
      <w:pPr>
        <w:pStyle w:val="ContactInfo"/>
        <w:ind w:left="1080"/>
        <w:jc w:val="left"/>
      </w:pPr>
      <w:r w:rsidRPr="00BB04D6">
        <w:t>import csv</w:t>
      </w:r>
    </w:p>
    <w:p w14:paraId="52821027" w14:textId="18CCF667" w:rsidR="00BB04D6" w:rsidRDefault="00BB04D6" w:rsidP="00BB04D6">
      <w:pPr>
        <w:pStyle w:val="ContactInfo"/>
        <w:numPr>
          <w:ilvl w:val="0"/>
          <w:numId w:val="16"/>
        </w:numPr>
        <w:jc w:val="left"/>
      </w:pPr>
      <w:r>
        <w:t>Declare class and its constructor</w:t>
      </w:r>
    </w:p>
    <w:p w14:paraId="0A15937B" w14:textId="4B1BB226" w:rsidR="00BB04D6" w:rsidRDefault="00BB04D6" w:rsidP="00BB04D6">
      <w:pPr>
        <w:pStyle w:val="ContactInfo"/>
        <w:ind w:left="1080"/>
        <w:jc w:val="left"/>
      </w:pPr>
    </w:p>
    <w:p w14:paraId="008E4768" w14:textId="6FC58BF0" w:rsidR="00BB04D6" w:rsidRDefault="00BB04D6" w:rsidP="00BB04D6">
      <w:pPr>
        <w:pStyle w:val="ContactInfo"/>
        <w:ind w:left="1080"/>
        <w:jc w:val="left"/>
      </w:pPr>
      <w:r w:rsidRPr="00BB04D6">
        <w:t xml:space="preserve">class </w:t>
      </w:r>
      <w:proofErr w:type="spellStart"/>
      <w:proofErr w:type="gramStart"/>
      <w:r w:rsidRPr="00BB04D6">
        <w:t>pipelineIncident</w:t>
      </w:r>
      <w:proofErr w:type="spellEnd"/>
      <w:r w:rsidRPr="00BB04D6">
        <w:t xml:space="preserve"> :</w:t>
      </w:r>
      <w:proofErr w:type="gramEnd"/>
    </w:p>
    <w:p w14:paraId="08966EE7" w14:textId="6A3FB44E" w:rsidR="00BB04D6" w:rsidRDefault="00BB04D6" w:rsidP="00BB04D6">
      <w:pPr>
        <w:pStyle w:val="ContactInfo"/>
        <w:ind w:left="1080"/>
        <w:jc w:val="left"/>
      </w:pPr>
      <w:r>
        <w:tab/>
      </w:r>
      <w:r w:rsidRPr="00BB04D6">
        <w:t>def __</w:t>
      </w:r>
      <w:proofErr w:type="spellStart"/>
      <w:r w:rsidRPr="00BB04D6">
        <w:t>init</w:t>
      </w:r>
      <w:proofErr w:type="spellEnd"/>
      <w:r w:rsidRPr="00BB04D6">
        <w:t>_</w:t>
      </w:r>
      <w:proofErr w:type="gramStart"/>
      <w:r w:rsidRPr="00BB04D6">
        <w:t>_(</w:t>
      </w:r>
      <w:proofErr w:type="gramEnd"/>
      <w:r w:rsidRPr="00BB04D6">
        <w:t xml:space="preserve">self, </w:t>
      </w:r>
      <w:proofErr w:type="spellStart"/>
      <w:r w:rsidRPr="00BB04D6">
        <w:t>Incident_Number</w:t>
      </w:r>
      <w:proofErr w:type="spellEnd"/>
      <w:r w:rsidRPr="00BB04D6">
        <w:t xml:space="preserve">, </w:t>
      </w:r>
      <w:proofErr w:type="spellStart"/>
      <w:r w:rsidRPr="00BB04D6">
        <w:t>Incident_Types</w:t>
      </w:r>
      <w:proofErr w:type="spellEnd"/>
      <w:r w:rsidRPr="00BB04D6">
        <w:t xml:space="preserve">, </w:t>
      </w:r>
      <w:proofErr w:type="spellStart"/>
      <w:r w:rsidRPr="00BB04D6">
        <w:t>Reported_Date</w:t>
      </w:r>
      <w:proofErr w:type="spellEnd"/>
      <w:r w:rsidRPr="00BB04D6">
        <w:t xml:space="preserve">, </w:t>
      </w:r>
      <w:proofErr w:type="spellStart"/>
      <w:r w:rsidRPr="00BB04D6">
        <w:t>Nearest_Populated_Centre</w:t>
      </w:r>
      <w:proofErr w:type="spellEnd"/>
      <w:r w:rsidRPr="00BB04D6">
        <w:t xml:space="preserve">, Province, Company, Substance, Significant, </w:t>
      </w:r>
      <w:proofErr w:type="spellStart"/>
      <w:r w:rsidRPr="00BB04D6">
        <w:t>What_happened_category</w:t>
      </w:r>
      <w:proofErr w:type="spellEnd"/>
      <w:r w:rsidRPr="00BB04D6">
        <w:t>):</w:t>
      </w:r>
    </w:p>
    <w:p w14:paraId="0153EB54" w14:textId="77777777" w:rsidR="00BB04D6" w:rsidRDefault="00BB04D6" w:rsidP="00BB04D6">
      <w:pPr>
        <w:pStyle w:val="ContactInfo"/>
        <w:ind w:left="1080" w:firstLine="360"/>
        <w:jc w:val="left"/>
      </w:pPr>
      <w:proofErr w:type="spellStart"/>
      <w:proofErr w:type="gramStart"/>
      <w:r>
        <w:t>self.Incident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Incident_Number</w:t>
      </w:r>
      <w:proofErr w:type="spellEnd"/>
      <w:r>
        <w:t xml:space="preserve"> </w:t>
      </w:r>
    </w:p>
    <w:p w14:paraId="0B77A553" w14:textId="588ECC31" w:rsidR="00BB04D6" w:rsidRDefault="00BB04D6" w:rsidP="00BB04D6">
      <w:pPr>
        <w:pStyle w:val="ContactInfo"/>
        <w:ind w:left="720" w:firstLine="720"/>
        <w:jc w:val="left"/>
      </w:pPr>
      <w:proofErr w:type="spellStart"/>
      <w:proofErr w:type="gramStart"/>
      <w:r>
        <w:t>self.Incident</w:t>
      </w:r>
      <w:proofErr w:type="gramEnd"/>
      <w:r>
        <w:t>_Types</w:t>
      </w:r>
      <w:proofErr w:type="spellEnd"/>
      <w:r>
        <w:t xml:space="preserve"> = </w:t>
      </w:r>
      <w:proofErr w:type="spellStart"/>
      <w:r>
        <w:t>Incident_Types</w:t>
      </w:r>
      <w:proofErr w:type="spellEnd"/>
    </w:p>
    <w:p w14:paraId="080E104A" w14:textId="68233432" w:rsidR="00BB04D6" w:rsidRDefault="00BB04D6" w:rsidP="00BB04D6">
      <w:pPr>
        <w:pStyle w:val="ContactInfo"/>
        <w:ind w:left="720" w:firstLine="720"/>
        <w:jc w:val="left"/>
      </w:pPr>
      <w:proofErr w:type="spellStart"/>
      <w:proofErr w:type="gramStart"/>
      <w:r>
        <w:t>self.Reported</w:t>
      </w:r>
      <w:proofErr w:type="gramEnd"/>
      <w:r>
        <w:t>_Date</w:t>
      </w:r>
      <w:proofErr w:type="spellEnd"/>
      <w:r>
        <w:t xml:space="preserve"> = </w:t>
      </w:r>
      <w:proofErr w:type="spellStart"/>
      <w:r>
        <w:t>Reported_Date</w:t>
      </w:r>
      <w:proofErr w:type="spellEnd"/>
      <w:r>
        <w:t xml:space="preserve"> </w:t>
      </w:r>
    </w:p>
    <w:p w14:paraId="0F81CE35" w14:textId="77777777" w:rsidR="00BB04D6" w:rsidRDefault="00BB04D6" w:rsidP="00BB04D6">
      <w:pPr>
        <w:pStyle w:val="ContactInfo"/>
        <w:ind w:left="720" w:firstLine="720"/>
        <w:jc w:val="left"/>
      </w:pPr>
      <w:proofErr w:type="spellStart"/>
      <w:proofErr w:type="gramStart"/>
      <w:r>
        <w:t>self.Nearest</w:t>
      </w:r>
      <w:proofErr w:type="gramEnd"/>
      <w:r>
        <w:t>_Populated_Centre</w:t>
      </w:r>
      <w:proofErr w:type="spellEnd"/>
      <w:r>
        <w:t xml:space="preserve"> = </w:t>
      </w:r>
      <w:proofErr w:type="spellStart"/>
      <w:r>
        <w:t>Nearest_Populated_Centre</w:t>
      </w:r>
      <w:proofErr w:type="spellEnd"/>
    </w:p>
    <w:p w14:paraId="1D01DAC7" w14:textId="2D50CAD3" w:rsidR="00BB04D6" w:rsidRDefault="00BB04D6" w:rsidP="00BB04D6">
      <w:pPr>
        <w:pStyle w:val="ContactInfo"/>
        <w:ind w:left="720" w:firstLine="720"/>
        <w:jc w:val="left"/>
      </w:pPr>
      <w:r>
        <w:t xml:space="preserve"> </w:t>
      </w:r>
      <w:proofErr w:type="spellStart"/>
      <w:proofErr w:type="gramStart"/>
      <w:r>
        <w:t>self.Province</w:t>
      </w:r>
      <w:proofErr w:type="spellEnd"/>
      <w:proofErr w:type="gramEnd"/>
      <w:r>
        <w:t xml:space="preserve"> = Province </w:t>
      </w:r>
    </w:p>
    <w:p w14:paraId="6B32BD33" w14:textId="579D3EF4" w:rsidR="00BB04D6" w:rsidRDefault="00BB04D6" w:rsidP="00BB04D6">
      <w:pPr>
        <w:pStyle w:val="ContactInfo"/>
        <w:ind w:left="720" w:firstLine="720"/>
        <w:jc w:val="left"/>
      </w:pPr>
      <w:proofErr w:type="spellStart"/>
      <w:proofErr w:type="gramStart"/>
      <w:r>
        <w:t>self.Company</w:t>
      </w:r>
      <w:proofErr w:type="spellEnd"/>
      <w:proofErr w:type="gramEnd"/>
      <w:r>
        <w:t xml:space="preserve"> = Company</w:t>
      </w:r>
    </w:p>
    <w:p w14:paraId="149138DD" w14:textId="00BB20D9" w:rsidR="00BB04D6" w:rsidRDefault="00BB04D6" w:rsidP="00BB04D6">
      <w:pPr>
        <w:pStyle w:val="ContactInfo"/>
        <w:ind w:left="720" w:firstLine="720"/>
        <w:jc w:val="left"/>
      </w:pPr>
      <w:proofErr w:type="spellStart"/>
      <w:proofErr w:type="gramStart"/>
      <w:r>
        <w:t>self.Substance</w:t>
      </w:r>
      <w:proofErr w:type="spellEnd"/>
      <w:proofErr w:type="gramEnd"/>
      <w:r>
        <w:t xml:space="preserve"> = Substance </w:t>
      </w:r>
    </w:p>
    <w:p w14:paraId="223F44BD" w14:textId="25579276" w:rsidR="00BB04D6" w:rsidRDefault="00BB04D6" w:rsidP="00BB04D6">
      <w:pPr>
        <w:pStyle w:val="ContactInfo"/>
        <w:ind w:left="720" w:firstLine="720"/>
        <w:jc w:val="left"/>
      </w:pPr>
      <w:proofErr w:type="spellStart"/>
      <w:proofErr w:type="gramStart"/>
      <w:r>
        <w:t>self.Significant</w:t>
      </w:r>
      <w:proofErr w:type="spellEnd"/>
      <w:proofErr w:type="gramEnd"/>
      <w:r>
        <w:t xml:space="preserve"> = Significant</w:t>
      </w:r>
    </w:p>
    <w:p w14:paraId="28F50B8C" w14:textId="2B9A7975" w:rsidR="00BB04D6" w:rsidRDefault="00BB04D6" w:rsidP="00BB04D6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self.What</w:t>
      </w:r>
      <w:proofErr w:type="gramEnd"/>
      <w:r>
        <w:t>_happened_category</w:t>
      </w:r>
      <w:proofErr w:type="spellEnd"/>
      <w:r>
        <w:t xml:space="preserve"> = </w:t>
      </w:r>
      <w:proofErr w:type="spellStart"/>
      <w:r>
        <w:t>What_happened_category</w:t>
      </w:r>
      <w:proofErr w:type="spellEnd"/>
    </w:p>
    <w:p w14:paraId="291FA17A" w14:textId="77777777" w:rsidR="00BB04D6" w:rsidRDefault="00BB04D6" w:rsidP="00BB04D6">
      <w:pPr>
        <w:pStyle w:val="ContactInfo"/>
        <w:ind w:left="1080"/>
        <w:jc w:val="left"/>
      </w:pPr>
    </w:p>
    <w:p w14:paraId="0288ECCF" w14:textId="15B3BD08" w:rsidR="00BB04D6" w:rsidRDefault="00BB04D6" w:rsidP="00BB04D6">
      <w:pPr>
        <w:pStyle w:val="ContactInfo"/>
        <w:numPr>
          <w:ilvl w:val="0"/>
          <w:numId w:val="16"/>
        </w:numPr>
        <w:jc w:val="left"/>
      </w:pPr>
      <w:r>
        <w:t>Declare class setters and getters</w:t>
      </w:r>
    </w:p>
    <w:p w14:paraId="69EB278D" w14:textId="77777777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get_Incident_Number</w:t>
      </w:r>
      <w:proofErr w:type="spellEnd"/>
      <w:r>
        <w:t>(self):</w:t>
      </w:r>
    </w:p>
    <w:p w14:paraId="7D5943CE" w14:textId="094D3117" w:rsidR="005633B2" w:rsidRDefault="005633B2" w:rsidP="005633B2">
      <w:pPr>
        <w:pStyle w:val="ContactInfo"/>
        <w:ind w:left="1080"/>
        <w:jc w:val="left"/>
      </w:pPr>
      <w:r>
        <w:t>"""Return Incident Number."""</w:t>
      </w:r>
    </w:p>
    <w:p w14:paraId="648B3224" w14:textId="7160FDEB" w:rsidR="005633B2" w:rsidRDefault="005633B2" w:rsidP="005633B2">
      <w:pPr>
        <w:pStyle w:val="ContactInfo"/>
        <w:ind w:left="1080"/>
        <w:jc w:val="left"/>
      </w:pPr>
      <w:r>
        <w:t xml:space="preserve">return </w:t>
      </w:r>
      <w:proofErr w:type="spellStart"/>
      <w:proofErr w:type="gramStart"/>
      <w:r>
        <w:t>self.Incident</w:t>
      </w:r>
      <w:proofErr w:type="gramEnd"/>
      <w:r>
        <w:t>_Number</w:t>
      </w:r>
      <w:proofErr w:type="spellEnd"/>
    </w:p>
    <w:p w14:paraId="4B0F761B" w14:textId="30FA13E9" w:rsidR="005633B2" w:rsidRDefault="005633B2" w:rsidP="005633B2">
      <w:pPr>
        <w:pStyle w:val="ContactInfo"/>
        <w:ind w:left="1080"/>
        <w:jc w:val="left"/>
      </w:pPr>
    </w:p>
    <w:p w14:paraId="2B32BA48" w14:textId="04DAAF16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set_Incident_</w:t>
      </w:r>
      <w:proofErr w:type="gramStart"/>
      <w:r>
        <w:t>Number</w:t>
      </w:r>
      <w:proofErr w:type="spellEnd"/>
      <w:r>
        <w:t>(</w:t>
      </w:r>
      <w:proofErr w:type="gramEnd"/>
      <w:r>
        <w:t>self, a):</w:t>
      </w:r>
    </w:p>
    <w:p w14:paraId="54213924" w14:textId="547B7F83" w:rsidR="005633B2" w:rsidRDefault="005633B2" w:rsidP="005633B2">
      <w:pPr>
        <w:pStyle w:val="ContactInfo"/>
        <w:ind w:left="1080"/>
        <w:jc w:val="left"/>
      </w:pPr>
    </w:p>
    <w:p w14:paraId="199A03E1" w14:textId="20D797FD" w:rsidR="005633B2" w:rsidRDefault="005633B2" w:rsidP="005633B2">
      <w:pPr>
        <w:pStyle w:val="ContactInfo"/>
        <w:ind w:left="1080"/>
        <w:jc w:val="left"/>
      </w:pPr>
      <w:r>
        <w:t>"""Set Incident Number."""</w:t>
      </w:r>
    </w:p>
    <w:p w14:paraId="4493947F" w14:textId="77777777" w:rsidR="005633B2" w:rsidRDefault="005633B2" w:rsidP="005633B2">
      <w:pPr>
        <w:pStyle w:val="ContactInfo"/>
        <w:ind w:left="1080"/>
        <w:jc w:val="left"/>
      </w:pPr>
    </w:p>
    <w:p w14:paraId="6CB4AA18" w14:textId="09EE7EC2" w:rsidR="005633B2" w:rsidRDefault="005633B2" w:rsidP="005633B2">
      <w:pPr>
        <w:pStyle w:val="ContactInfo"/>
        <w:ind w:left="1080"/>
        <w:jc w:val="left"/>
      </w:pPr>
      <w:proofErr w:type="spellStart"/>
      <w:proofErr w:type="gramStart"/>
      <w:r>
        <w:t>self.Incident</w:t>
      </w:r>
      <w:proofErr w:type="gramEnd"/>
      <w:r>
        <w:t>_Number</w:t>
      </w:r>
      <w:proofErr w:type="spellEnd"/>
      <w:r>
        <w:t xml:space="preserve"> = a</w:t>
      </w:r>
    </w:p>
    <w:p w14:paraId="69EE5261" w14:textId="1D8194A5" w:rsidR="005633B2" w:rsidRDefault="005633B2" w:rsidP="005633B2">
      <w:pPr>
        <w:pStyle w:val="ContactInfo"/>
        <w:ind w:left="1080"/>
        <w:jc w:val="left"/>
      </w:pPr>
    </w:p>
    <w:p w14:paraId="76DB3039" w14:textId="0F305250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get_Incident_Types</w:t>
      </w:r>
      <w:proofErr w:type="spellEnd"/>
      <w:r>
        <w:t>(self):</w:t>
      </w:r>
    </w:p>
    <w:p w14:paraId="51D5E481" w14:textId="67BBEEE2" w:rsidR="005633B2" w:rsidRDefault="005633B2" w:rsidP="005633B2">
      <w:pPr>
        <w:pStyle w:val="ContactInfo"/>
        <w:ind w:left="1080"/>
        <w:jc w:val="left"/>
      </w:pPr>
      <w:r>
        <w:t>"""Set Incident Types."""</w:t>
      </w:r>
    </w:p>
    <w:p w14:paraId="15AC14FD" w14:textId="2FC853B5" w:rsidR="005633B2" w:rsidRDefault="005633B2" w:rsidP="005633B2">
      <w:pPr>
        <w:pStyle w:val="ContactInfo"/>
        <w:ind w:left="1080"/>
        <w:jc w:val="left"/>
      </w:pPr>
      <w:r>
        <w:t xml:space="preserve">return </w:t>
      </w:r>
      <w:proofErr w:type="spellStart"/>
      <w:proofErr w:type="gramStart"/>
      <w:r>
        <w:t>self.Incident</w:t>
      </w:r>
      <w:proofErr w:type="gramEnd"/>
      <w:r>
        <w:t>_Types</w:t>
      </w:r>
      <w:proofErr w:type="spellEnd"/>
    </w:p>
    <w:p w14:paraId="05ADE583" w14:textId="3340070B" w:rsidR="005633B2" w:rsidRDefault="005633B2" w:rsidP="005633B2">
      <w:pPr>
        <w:pStyle w:val="ContactInfo"/>
        <w:ind w:left="1080"/>
        <w:jc w:val="left"/>
      </w:pPr>
    </w:p>
    <w:p w14:paraId="7B4A7D85" w14:textId="3A5B04FE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set_Incident_</w:t>
      </w:r>
      <w:proofErr w:type="gramStart"/>
      <w:r>
        <w:t>Types</w:t>
      </w:r>
      <w:proofErr w:type="spellEnd"/>
      <w:r>
        <w:t>(</w:t>
      </w:r>
      <w:proofErr w:type="gramEnd"/>
      <w:r>
        <w:t>self, a):</w:t>
      </w:r>
    </w:p>
    <w:p w14:paraId="73BE5A97" w14:textId="50DB4F80" w:rsidR="005633B2" w:rsidRDefault="005633B2" w:rsidP="005633B2">
      <w:pPr>
        <w:pStyle w:val="ContactInfo"/>
        <w:ind w:left="1080"/>
        <w:jc w:val="left"/>
      </w:pPr>
      <w:r>
        <w:t>"""Set Incident Types."""</w:t>
      </w:r>
    </w:p>
    <w:p w14:paraId="68A635AF" w14:textId="77777777" w:rsidR="005633B2" w:rsidRDefault="005633B2" w:rsidP="005633B2">
      <w:pPr>
        <w:pStyle w:val="ContactInfo"/>
        <w:ind w:left="1080"/>
        <w:jc w:val="left"/>
      </w:pPr>
    </w:p>
    <w:p w14:paraId="4B666AE4" w14:textId="0885C96E" w:rsidR="005633B2" w:rsidRDefault="005633B2" w:rsidP="005633B2">
      <w:pPr>
        <w:pStyle w:val="ContactInfo"/>
        <w:ind w:left="1080"/>
        <w:jc w:val="left"/>
      </w:pPr>
      <w:proofErr w:type="spellStart"/>
      <w:proofErr w:type="gramStart"/>
      <w:r>
        <w:t>self.Incident</w:t>
      </w:r>
      <w:proofErr w:type="gramEnd"/>
      <w:r>
        <w:t>_Types</w:t>
      </w:r>
      <w:proofErr w:type="spellEnd"/>
      <w:r>
        <w:t xml:space="preserve"> = a</w:t>
      </w:r>
    </w:p>
    <w:p w14:paraId="331F9162" w14:textId="0F8D31F8" w:rsidR="005633B2" w:rsidRDefault="005633B2" w:rsidP="005633B2">
      <w:pPr>
        <w:pStyle w:val="ContactInfo"/>
        <w:ind w:left="1080"/>
        <w:jc w:val="left"/>
      </w:pPr>
    </w:p>
    <w:p w14:paraId="5D192D4C" w14:textId="36C2A2A1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get_Reported_Date</w:t>
      </w:r>
      <w:proofErr w:type="spellEnd"/>
      <w:r>
        <w:t>(self):</w:t>
      </w:r>
    </w:p>
    <w:p w14:paraId="29EBAE81" w14:textId="63E5C26B" w:rsidR="005633B2" w:rsidRDefault="005633B2" w:rsidP="005633B2">
      <w:pPr>
        <w:pStyle w:val="ContactInfo"/>
        <w:ind w:left="1080"/>
        <w:jc w:val="left"/>
      </w:pPr>
      <w:r>
        <w:lastRenderedPageBreak/>
        <w:t>"""Get Reported Date."""</w:t>
      </w:r>
    </w:p>
    <w:p w14:paraId="519241EF" w14:textId="77777777" w:rsidR="005633B2" w:rsidRDefault="005633B2" w:rsidP="005633B2">
      <w:pPr>
        <w:pStyle w:val="ContactInfo"/>
        <w:ind w:left="1080"/>
        <w:jc w:val="left"/>
      </w:pPr>
    </w:p>
    <w:p w14:paraId="72F85B11" w14:textId="00606B1A" w:rsidR="005633B2" w:rsidRDefault="005633B2" w:rsidP="005633B2">
      <w:pPr>
        <w:pStyle w:val="ContactInfo"/>
        <w:ind w:left="1080"/>
        <w:jc w:val="left"/>
      </w:pPr>
      <w:r>
        <w:t xml:space="preserve">return </w:t>
      </w:r>
      <w:proofErr w:type="spellStart"/>
      <w:proofErr w:type="gramStart"/>
      <w:r>
        <w:t>self.Reported</w:t>
      </w:r>
      <w:proofErr w:type="gramEnd"/>
      <w:r>
        <w:t>_Date</w:t>
      </w:r>
      <w:proofErr w:type="spellEnd"/>
    </w:p>
    <w:p w14:paraId="3CCA94EF" w14:textId="0DF96AF6" w:rsidR="005633B2" w:rsidRDefault="005633B2" w:rsidP="005633B2">
      <w:pPr>
        <w:pStyle w:val="ContactInfo"/>
        <w:ind w:left="1080"/>
        <w:jc w:val="left"/>
      </w:pPr>
    </w:p>
    <w:p w14:paraId="42C0751B" w14:textId="348920C8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set_Reported_</w:t>
      </w:r>
      <w:proofErr w:type="gramStart"/>
      <w:r>
        <w:t>Date</w:t>
      </w:r>
      <w:proofErr w:type="spellEnd"/>
      <w:r>
        <w:t>(</w:t>
      </w:r>
      <w:proofErr w:type="gramEnd"/>
      <w:r>
        <w:t>self, a):</w:t>
      </w:r>
    </w:p>
    <w:p w14:paraId="6C59764E" w14:textId="0BBB7075" w:rsidR="005633B2" w:rsidRDefault="005633B2" w:rsidP="005633B2">
      <w:pPr>
        <w:pStyle w:val="ContactInfo"/>
        <w:ind w:left="1080"/>
        <w:jc w:val="left"/>
      </w:pPr>
      <w:r>
        <w:t>"""Set Reported Date."""</w:t>
      </w:r>
    </w:p>
    <w:p w14:paraId="3F1C84F3" w14:textId="30D5EF5A" w:rsidR="005633B2" w:rsidRDefault="005633B2" w:rsidP="005633B2">
      <w:pPr>
        <w:pStyle w:val="ContactInfo"/>
        <w:ind w:left="1080"/>
        <w:jc w:val="left"/>
      </w:pPr>
      <w:proofErr w:type="spellStart"/>
      <w:proofErr w:type="gramStart"/>
      <w:r>
        <w:t>self.Reported</w:t>
      </w:r>
      <w:proofErr w:type="gramEnd"/>
      <w:r>
        <w:t>_Date</w:t>
      </w:r>
      <w:proofErr w:type="spellEnd"/>
      <w:r>
        <w:t xml:space="preserve"> = a</w:t>
      </w:r>
    </w:p>
    <w:p w14:paraId="4425266F" w14:textId="77777777" w:rsidR="005633B2" w:rsidRDefault="005633B2" w:rsidP="005633B2">
      <w:pPr>
        <w:pStyle w:val="ContactInfo"/>
        <w:ind w:left="1080"/>
        <w:jc w:val="left"/>
      </w:pPr>
    </w:p>
    <w:p w14:paraId="60404717" w14:textId="1A4C280A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get_Nearest_Populated_Centre</w:t>
      </w:r>
      <w:proofErr w:type="spellEnd"/>
      <w:r>
        <w:t>(self):</w:t>
      </w:r>
    </w:p>
    <w:p w14:paraId="1CF4243C" w14:textId="76A8C106" w:rsidR="005633B2" w:rsidRDefault="005633B2" w:rsidP="005633B2">
      <w:pPr>
        <w:pStyle w:val="ContactInfo"/>
        <w:ind w:left="1080"/>
        <w:jc w:val="left"/>
      </w:pPr>
      <w:r>
        <w:t>"""get _</w:t>
      </w:r>
      <w:proofErr w:type="spellStart"/>
      <w:r>
        <w:t>Nearest_Populated_Centre</w:t>
      </w:r>
      <w:proofErr w:type="spellEnd"/>
      <w:r>
        <w:t>."""</w:t>
      </w:r>
    </w:p>
    <w:p w14:paraId="5D1ED455" w14:textId="430208A1" w:rsidR="005633B2" w:rsidRDefault="005633B2" w:rsidP="005633B2">
      <w:pPr>
        <w:pStyle w:val="ContactInfo"/>
        <w:ind w:left="1080"/>
        <w:jc w:val="left"/>
      </w:pPr>
      <w:r>
        <w:t xml:space="preserve">return </w:t>
      </w:r>
      <w:proofErr w:type="spellStart"/>
      <w:proofErr w:type="gramStart"/>
      <w:r>
        <w:t>self.Nearest</w:t>
      </w:r>
      <w:proofErr w:type="gramEnd"/>
      <w:r>
        <w:t>_Populated_Centre</w:t>
      </w:r>
      <w:proofErr w:type="spellEnd"/>
    </w:p>
    <w:p w14:paraId="02C4A61C" w14:textId="4011CF4C" w:rsidR="005633B2" w:rsidRDefault="005633B2" w:rsidP="005633B2">
      <w:pPr>
        <w:pStyle w:val="ContactInfo"/>
        <w:ind w:left="1080"/>
        <w:jc w:val="left"/>
      </w:pPr>
    </w:p>
    <w:p w14:paraId="4D2542DC" w14:textId="064A630A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set_Nearest_Populated_</w:t>
      </w:r>
      <w:proofErr w:type="gramStart"/>
      <w:r>
        <w:t>Centre</w:t>
      </w:r>
      <w:proofErr w:type="spellEnd"/>
      <w:r>
        <w:t>(</w:t>
      </w:r>
      <w:proofErr w:type="gramEnd"/>
      <w:r>
        <w:t>self, a):</w:t>
      </w:r>
    </w:p>
    <w:p w14:paraId="2982BEBA" w14:textId="6EC63499" w:rsidR="005633B2" w:rsidRDefault="005633B2" w:rsidP="005633B2">
      <w:pPr>
        <w:pStyle w:val="ContactInfo"/>
        <w:ind w:left="1080"/>
        <w:jc w:val="left"/>
      </w:pPr>
      <w:r>
        <w:t>"""set _</w:t>
      </w:r>
      <w:proofErr w:type="spellStart"/>
      <w:r>
        <w:t>Nearest_Populated_Centre</w:t>
      </w:r>
      <w:proofErr w:type="spellEnd"/>
      <w:r>
        <w:t>."""</w:t>
      </w:r>
    </w:p>
    <w:p w14:paraId="17DBB705" w14:textId="61E831B3" w:rsidR="005633B2" w:rsidRDefault="005633B2" w:rsidP="005633B2">
      <w:pPr>
        <w:pStyle w:val="ContactInfo"/>
        <w:ind w:left="1080"/>
        <w:jc w:val="left"/>
      </w:pPr>
      <w:proofErr w:type="spellStart"/>
      <w:proofErr w:type="gramStart"/>
      <w:r>
        <w:t>self.Incident</w:t>
      </w:r>
      <w:proofErr w:type="gramEnd"/>
      <w:r>
        <w:t>_Number</w:t>
      </w:r>
      <w:proofErr w:type="spellEnd"/>
      <w:r>
        <w:t xml:space="preserve"> = a</w:t>
      </w:r>
    </w:p>
    <w:p w14:paraId="6308FF4D" w14:textId="23C78A47" w:rsidR="005633B2" w:rsidRDefault="005633B2" w:rsidP="005633B2">
      <w:pPr>
        <w:pStyle w:val="ContactInfo"/>
        <w:ind w:left="1080"/>
        <w:jc w:val="left"/>
      </w:pPr>
    </w:p>
    <w:p w14:paraId="6B37078F" w14:textId="39108F00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get_Province</w:t>
      </w:r>
      <w:proofErr w:type="spellEnd"/>
      <w:r>
        <w:t>(self):</w:t>
      </w:r>
    </w:p>
    <w:p w14:paraId="3929E9F1" w14:textId="4B4AB83C" w:rsidR="005633B2" w:rsidRDefault="005633B2" w:rsidP="005633B2">
      <w:pPr>
        <w:pStyle w:val="ContactInfo"/>
        <w:ind w:left="1080"/>
        <w:jc w:val="left"/>
      </w:pPr>
      <w:r>
        <w:t xml:space="preserve">"""to </w:t>
      </w:r>
      <w:proofErr w:type="spellStart"/>
      <w:r>
        <w:t>get_Province</w:t>
      </w:r>
      <w:proofErr w:type="spellEnd"/>
      <w:r>
        <w:t>."""</w:t>
      </w:r>
    </w:p>
    <w:p w14:paraId="18009919" w14:textId="0C8AA958" w:rsidR="005633B2" w:rsidRDefault="005633B2" w:rsidP="005633B2">
      <w:pPr>
        <w:pStyle w:val="ContactInfo"/>
        <w:ind w:left="1080"/>
        <w:jc w:val="left"/>
      </w:pPr>
      <w:r>
        <w:t xml:space="preserve">return </w:t>
      </w:r>
      <w:proofErr w:type="spellStart"/>
      <w:proofErr w:type="gramStart"/>
      <w:r>
        <w:t>self.Province</w:t>
      </w:r>
      <w:proofErr w:type="spellEnd"/>
      <w:proofErr w:type="gramEnd"/>
    </w:p>
    <w:p w14:paraId="69FDFFB0" w14:textId="3E8F5CC0" w:rsidR="005633B2" w:rsidRDefault="005633B2" w:rsidP="005633B2">
      <w:pPr>
        <w:pStyle w:val="ContactInfo"/>
        <w:ind w:left="1080"/>
        <w:jc w:val="left"/>
      </w:pPr>
    </w:p>
    <w:p w14:paraId="5046F833" w14:textId="1CE60C0B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set_</w:t>
      </w:r>
      <w:proofErr w:type="gramStart"/>
      <w:r>
        <w:t>Province</w:t>
      </w:r>
      <w:proofErr w:type="spellEnd"/>
      <w:r>
        <w:t>(</w:t>
      </w:r>
      <w:proofErr w:type="gramEnd"/>
      <w:r>
        <w:t>self, a):</w:t>
      </w:r>
    </w:p>
    <w:p w14:paraId="4DACA0A2" w14:textId="4068B0C0" w:rsidR="005633B2" w:rsidRDefault="005633B2" w:rsidP="005633B2">
      <w:pPr>
        <w:pStyle w:val="ContactInfo"/>
        <w:ind w:left="1080"/>
        <w:jc w:val="left"/>
      </w:pPr>
      <w:r>
        <w:t xml:space="preserve">"""to </w:t>
      </w:r>
      <w:proofErr w:type="spellStart"/>
      <w:r>
        <w:t>set_Province</w:t>
      </w:r>
      <w:proofErr w:type="spellEnd"/>
      <w:r>
        <w:t>."""</w:t>
      </w:r>
    </w:p>
    <w:p w14:paraId="729B341A" w14:textId="54F84EC4" w:rsidR="005633B2" w:rsidRDefault="005633B2" w:rsidP="005633B2">
      <w:pPr>
        <w:pStyle w:val="ContactInfo"/>
        <w:ind w:left="1080"/>
        <w:jc w:val="left"/>
      </w:pPr>
      <w:proofErr w:type="spellStart"/>
      <w:proofErr w:type="gramStart"/>
      <w:r>
        <w:t>self.Province</w:t>
      </w:r>
      <w:proofErr w:type="spellEnd"/>
      <w:proofErr w:type="gramEnd"/>
      <w:r>
        <w:t xml:space="preserve"> = a</w:t>
      </w:r>
    </w:p>
    <w:p w14:paraId="472AADB3" w14:textId="54F29230" w:rsidR="005633B2" w:rsidRDefault="005633B2" w:rsidP="005633B2">
      <w:pPr>
        <w:pStyle w:val="ContactInfo"/>
        <w:ind w:left="1080"/>
        <w:jc w:val="left"/>
      </w:pPr>
    </w:p>
    <w:p w14:paraId="4B56875D" w14:textId="78DF253C" w:rsidR="005633B2" w:rsidRDefault="005633B2" w:rsidP="005633B2">
      <w:pPr>
        <w:pStyle w:val="ContactInfo"/>
        <w:ind w:left="1080"/>
        <w:jc w:val="left"/>
      </w:pPr>
    </w:p>
    <w:p w14:paraId="5193E4BC" w14:textId="23A45AEC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get_Company</w:t>
      </w:r>
      <w:proofErr w:type="spellEnd"/>
      <w:r>
        <w:t>(self):</w:t>
      </w:r>
    </w:p>
    <w:p w14:paraId="31BAD3FE" w14:textId="7340C767" w:rsidR="005633B2" w:rsidRDefault="005633B2" w:rsidP="005633B2">
      <w:pPr>
        <w:pStyle w:val="ContactInfo"/>
        <w:ind w:left="1080"/>
        <w:jc w:val="left"/>
      </w:pPr>
      <w:r>
        <w:t xml:space="preserve">"""to </w:t>
      </w:r>
      <w:proofErr w:type="spellStart"/>
      <w:r>
        <w:t>get_Company</w:t>
      </w:r>
      <w:proofErr w:type="spellEnd"/>
      <w:r>
        <w:t>."""</w:t>
      </w:r>
    </w:p>
    <w:p w14:paraId="67638CFD" w14:textId="172EB90D" w:rsidR="005633B2" w:rsidRDefault="005633B2" w:rsidP="005633B2">
      <w:pPr>
        <w:pStyle w:val="ContactInfo"/>
        <w:ind w:left="1080"/>
        <w:jc w:val="left"/>
      </w:pPr>
      <w:r>
        <w:t xml:space="preserve">return </w:t>
      </w:r>
      <w:proofErr w:type="spellStart"/>
      <w:proofErr w:type="gramStart"/>
      <w:r>
        <w:t>self.Company</w:t>
      </w:r>
      <w:proofErr w:type="spellEnd"/>
      <w:proofErr w:type="gramEnd"/>
    </w:p>
    <w:p w14:paraId="7124BE51" w14:textId="767DDA4C" w:rsidR="005633B2" w:rsidRDefault="005633B2" w:rsidP="005633B2">
      <w:pPr>
        <w:pStyle w:val="ContactInfo"/>
        <w:ind w:left="1080"/>
        <w:jc w:val="left"/>
      </w:pPr>
    </w:p>
    <w:p w14:paraId="29A625A9" w14:textId="552C86C0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set_</w:t>
      </w:r>
      <w:proofErr w:type="gramStart"/>
      <w:r>
        <w:t>Company</w:t>
      </w:r>
      <w:proofErr w:type="spellEnd"/>
      <w:r>
        <w:t>(</w:t>
      </w:r>
      <w:proofErr w:type="gramEnd"/>
      <w:r>
        <w:t>self, a):</w:t>
      </w:r>
    </w:p>
    <w:p w14:paraId="65FF7E2A" w14:textId="283A5861" w:rsidR="005633B2" w:rsidRDefault="005633B2" w:rsidP="005633B2">
      <w:pPr>
        <w:pStyle w:val="ContactInfo"/>
        <w:ind w:left="1080"/>
        <w:jc w:val="left"/>
      </w:pPr>
      <w:r>
        <w:t xml:space="preserve">"""to </w:t>
      </w:r>
      <w:proofErr w:type="spellStart"/>
      <w:r>
        <w:t>set_Company</w:t>
      </w:r>
      <w:proofErr w:type="spellEnd"/>
      <w:r>
        <w:t>."""</w:t>
      </w:r>
    </w:p>
    <w:p w14:paraId="1597ECD3" w14:textId="615D58E7" w:rsidR="005633B2" w:rsidRDefault="005633B2" w:rsidP="005633B2">
      <w:pPr>
        <w:pStyle w:val="ContactInfo"/>
        <w:ind w:left="1080"/>
        <w:jc w:val="left"/>
      </w:pPr>
      <w:proofErr w:type="spellStart"/>
      <w:proofErr w:type="gramStart"/>
      <w:r>
        <w:t>self.Company</w:t>
      </w:r>
      <w:proofErr w:type="spellEnd"/>
      <w:proofErr w:type="gramEnd"/>
      <w:r>
        <w:t xml:space="preserve"> = a</w:t>
      </w:r>
    </w:p>
    <w:p w14:paraId="00650CC9" w14:textId="552883B0" w:rsidR="005633B2" w:rsidRDefault="005633B2" w:rsidP="005633B2">
      <w:pPr>
        <w:pStyle w:val="ContactInfo"/>
        <w:ind w:left="1080"/>
        <w:jc w:val="left"/>
      </w:pPr>
    </w:p>
    <w:p w14:paraId="3FA81BFD" w14:textId="0E50D4C0" w:rsidR="005633B2" w:rsidRDefault="005633B2" w:rsidP="005633B2">
      <w:pPr>
        <w:pStyle w:val="ContactInfo"/>
        <w:ind w:left="1080"/>
        <w:jc w:val="left"/>
      </w:pPr>
    </w:p>
    <w:p w14:paraId="2F468FC1" w14:textId="4DFE8D1C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get_Substance</w:t>
      </w:r>
      <w:proofErr w:type="spellEnd"/>
      <w:r>
        <w:t>(self):</w:t>
      </w:r>
    </w:p>
    <w:p w14:paraId="4105B4FB" w14:textId="39785053" w:rsidR="005633B2" w:rsidRDefault="005633B2" w:rsidP="005633B2">
      <w:pPr>
        <w:pStyle w:val="ContactInfo"/>
        <w:ind w:left="1080"/>
        <w:jc w:val="left"/>
      </w:pPr>
      <w:r>
        <w:t xml:space="preserve">"""to </w:t>
      </w:r>
      <w:proofErr w:type="spellStart"/>
      <w:r>
        <w:t>get_</w:t>
      </w:r>
      <w:proofErr w:type="gramStart"/>
      <w:r>
        <w:t>Substance</w:t>
      </w:r>
      <w:proofErr w:type="spellEnd"/>
      <w:r>
        <w:t xml:space="preserve"> .</w:t>
      </w:r>
      <w:proofErr w:type="gramEnd"/>
      <w:r>
        <w:t>"""</w:t>
      </w:r>
    </w:p>
    <w:p w14:paraId="12FCE12B" w14:textId="57AE623B" w:rsidR="005633B2" w:rsidRDefault="005633B2" w:rsidP="005633B2">
      <w:pPr>
        <w:pStyle w:val="ContactInfo"/>
        <w:ind w:left="1080"/>
        <w:jc w:val="left"/>
      </w:pPr>
      <w:r>
        <w:t xml:space="preserve">return </w:t>
      </w:r>
      <w:proofErr w:type="spellStart"/>
      <w:proofErr w:type="gramStart"/>
      <w:r>
        <w:t>self.Substance</w:t>
      </w:r>
      <w:proofErr w:type="spellEnd"/>
      <w:proofErr w:type="gramEnd"/>
    </w:p>
    <w:p w14:paraId="0A56FC40" w14:textId="57FB68B8" w:rsidR="005633B2" w:rsidRDefault="005633B2" w:rsidP="005633B2">
      <w:pPr>
        <w:pStyle w:val="ContactInfo"/>
        <w:ind w:left="1080"/>
        <w:jc w:val="left"/>
      </w:pPr>
    </w:p>
    <w:p w14:paraId="4617DD9E" w14:textId="62ED3B46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set_</w:t>
      </w:r>
      <w:proofErr w:type="gramStart"/>
      <w:r>
        <w:t>Substance</w:t>
      </w:r>
      <w:proofErr w:type="spellEnd"/>
      <w:r>
        <w:t>(</w:t>
      </w:r>
      <w:proofErr w:type="gramEnd"/>
      <w:r>
        <w:t>self, a):</w:t>
      </w:r>
    </w:p>
    <w:p w14:paraId="1C9DE359" w14:textId="4207E3DE" w:rsidR="005633B2" w:rsidRDefault="005633B2" w:rsidP="005633B2">
      <w:pPr>
        <w:pStyle w:val="ContactInfo"/>
        <w:ind w:left="1080"/>
        <w:jc w:val="left"/>
      </w:pPr>
      <w:r>
        <w:t xml:space="preserve">"""to </w:t>
      </w:r>
      <w:proofErr w:type="spellStart"/>
      <w:r>
        <w:t>set_Substance</w:t>
      </w:r>
      <w:proofErr w:type="spellEnd"/>
      <w:r>
        <w:t>."""</w:t>
      </w:r>
    </w:p>
    <w:p w14:paraId="702784DA" w14:textId="43BD83A8" w:rsidR="005633B2" w:rsidRDefault="005633B2" w:rsidP="005633B2">
      <w:pPr>
        <w:pStyle w:val="ContactInfo"/>
        <w:ind w:left="1080"/>
        <w:jc w:val="left"/>
      </w:pPr>
      <w:proofErr w:type="spellStart"/>
      <w:proofErr w:type="gramStart"/>
      <w:r>
        <w:t>self.Substance</w:t>
      </w:r>
      <w:proofErr w:type="spellEnd"/>
      <w:proofErr w:type="gramEnd"/>
      <w:r>
        <w:t xml:space="preserve"> = a</w:t>
      </w:r>
    </w:p>
    <w:p w14:paraId="37208FE3" w14:textId="58708CDC" w:rsidR="005633B2" w:rsidRDefault="005633B2" w:rsidP="005633B2">
      <w:pPr>
        <w:pStyle w:val="ContactInfo"/>
        <w:ind w:left="1080"/>
        <w:jc w:val="left"/>
      </w:pPr>
    </w:p>
    <w:p w14:paraId="773CD87E" w14:textId="70D8C30A" w:rsidR="005633B2" w:rsidRDefault="005633B2" w:rsidP="005633B2">
      <w:pPr>
        <w:pStyle w:val="ContactInfo"/>
        <w:ind w:left="1080"/>
        <w:jc w:val="left"/>
      </w:pPr>
    </w:p>
    <w:p w14:paraId="744A6297" w14:textId="46BF3EC8" w:rsidR="005633B2" w:rsidRDefault="005633B2" w:rsidP="005633B2">
      <w:pPr>
        <w:pStyle w:val="ContactInfo"/>
        <w:ind w:left="1080"/>
        <w:jc w:val="left"/>
      </w:pPr>
    </w:p>
    <w:p w14:paraId="64B52EC5" w14:textId="31D86B14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get_Significant</w:t>
      </w:r>
      <w:proofErr w:type="spellEnd"/>
      <w:r>
        <w:t>(self):</w:t>
      </w:r>
    </w:p>
    <w:p w14:paraId="15D01569" w14:textId="5690B1BC" w:rsidR="005633B2" w:rsidRDefault="005633B2" w:rsidP="005633B2">
      <w:pPr>
        <w:pStyle w:val="ContactInfo"/>
        <w:ind w:left="1080"/>
        <w:jc w:val="left"/>
      </w:pPr>
      <w:r>
        <w:t xml:space="preserve">"""to </w:t>
      </w:r>
      <w:proofErr w:type="spellStart"/>
      <w:r>
        <w:t>get_</w:t>
      </w:r>
      <w:proofErr w:type="gramStart"/>
      <w:r>
        <w:t>Significant</w:t>
      </w:r>
      <w:proofErr w:type="spellEnd"/>
      <w:r>
        <w:t xml:space="preserve"> .</w:t>
      </w:r>
      <w:proofErr w:type="gramEnd"/>
      <w:r>
        <w:t>"""</w:t>
      </w:r>
    </w:p>
    <w:p w14:paraId="6AD20873" w14:textId="07FF607A" w:rsidR="005633B2" w:rsidRDefault="005633B2" w:rsidP="005633B2">
      <w:pPr>
        <w:pStyle w:val="ContactInfo"/>
        <w:ind w:left="1080"/>
        <w:jc w:val="left"/>
      </w:pPr>
      <w:r>
        <w:t xml:space="preserve">return </w:t>
      </w:r>
      <w:proofErr w:type="spellStart"/>
      <w:proofErr w:type="gramStart"/>
      <w:r>
        <w:t>self.Significant</w:t>
      </w:r>
      <w:proofErr w:type="spellEnd"/>
      <w:proofErr w:type="gramEnd"/>
    </w:p>
    <w:p w14:paraId="169B2388" w14:textId="6B24E05D" w:rsidR="005633B2" w:rsidRDefault="005633B2" w:rsidP="005633B2">
      <w:pPr>
        <w:pStyle w:val="ContactInfo"/>
        <w:ind w:left="1080"/>
        <w:jc w:val="left"/>
      </w:pPr>
    </w:p>
    <w:p w14:paraId="58AEE6B5" w14:textId="00C04AE6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set_</w:t>
      </w:r>
      <w:proofErr w:type="gramStart"/>
      <w:r>
        <w:t>Significant</w:t>
      </w:r>
      <w:proofErr w:type="spellEnd"/>
      <w:r>
        <w:t>(</w:t>
      </w:r>
      <w:proofErr w:type="gramEnd"/>
      <w:r>
        <w:t>self, a):</w:t>
      </w:r>
    </w:p>
    <w:p w14:paraId="48D58079" w14:textId="6C05F773" w:rsidR="005633B2" w:rsidRDefault="005633B2" w:rsidP="005633B2">
      <w:pPr>
        <w:pStyle w:val="ContactInfo"/>
        <w:ind w:left="1080"/>
        <w:jc w:val="left"/>
      </w:pPr>
      <w:r>
        <w:t xml:space="preserve">"""to </w:t>
      </w:r>
      <w:proofErr w:type="spellStart"/>
      <w:r>
        <w:t>set_</w:t>
      </w:r>
      <w:proofErr w:type="gramStart"/>
      <w:r>
        <w:t>Significant</w:t>
      </w:r>
      <w:proofErr w:type="spellEnd"/>
      <w:r>
        <w:t xml:space="preserve"> .</w:t>
      </w:r>
      <w:proofErr w:type="gramEnd"/>
      <w:r>
        <w:t>"""</w:t>
      </w:r>
    </w:p>
    <w:p w14:paraId="41AE902D" w14:textId="3BF2E2D3" w:rsidR="005633B2" w:rsidRDefault="005633B2" w:rsidP="005633B2">
      <w:pPr>
        <w:pStyle w:val="ContactInfo"/>
        <w:ind w:left="1080"/>
        <w:jc w:val="left"/>
      </w:pPr>
      <w:proofErr w:type="spellStart"/>
      <w:proofErr w:type="gramStart"/>
      <w:r>
        <w:t>self.Significant</w:t>
      </w:r>
      <w:proofErr w:type="spellEnd"/>
      <w:proofErr w:type="gramEnd"/>
      <w:r>
        <w:t xml:space="preserve"> = a</w:t>
      </w:r>
    </w:p>
    <w:p w14:paraId="60DDEF9A" w14:textId="6FF49B2E" w:rsidR="005633B2" w:rsidRDefault="005633B2" w:rsidP="005633B2">
      <w:pPr>
        <w:pStyle w:val="ContactInfo"/>
        <w:ind w:left="1080"/>
        <w:jc w:val="left"/>
      </w:pPr>
    </w:p>
    <w:p w14:paraId="3D3DDE4E" w14:textId="15F22E72" w:rsidR="005633B2" w:rsidRDefault="005633B2" w:rsidP="005633B2">
      <w:pPr>
        <w:pStyle w:val="ContactInfo"/>
        <w:ind w:left="1080"/>
        <w:jc w:val="left"/>
      </w:pPr>
    </w:p>
    <w:p w14:paraId="09863DBE" w14:textId="06EC9346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get_What_happened_category</w:t>
      </w:r>
      <w:proofErr w:type="spellEnd"/>
      <w:r>
        <w:t>(self):</w:t>
      </w:r>
    </w:p>
    <w:p w14:paraId="7DFB489C" w14:textId="3CDA9F53" w:rsidR="005633B2" w:rsidRDefault="005633B2" w:rsidP="005633B2">
      <w:pPr>
        <w:pStyle w:val="ContactInfo"/>
        <w:ind w:left="1080"/>
        <w:jc w:val="left"/>
      </w:pPr>
      <w:r>
        <w:t xml:space="preserve">"""to </w:t>
      </w:r>
      <w:proofErr w:type="spellStart"/>
      <w:r>
        <w:t>get_What_happened_</w:t>
      </w:r>
      <w:proofErr w:type="gramStart"/>
      <w:r>
        <w:t>category</w:t>
      </w:r>
      <w:proofErr w:type="spellEnd"/>
      <w:r>
        <w:t xml:space="preserve"> .</w:t>
      </w:r>
      <w:proofErr w:type="gramEnd"/>
      <w:r>
        <w:t>"""</w:t>
      </w:r>
    </w:p>
    <w:p w14:paraId="2C1D776B" w14:textId="2A1F0427" w:rsidR="005633B2" w:rsidRDefault="005633B2" w:rsidP="005633B2">
      <w:pPr>
        <w:pStyle w:val="ContactInfo"/>
        <w:ind w:left="1080"/>
        <w:jc w:val="left"/>
      </w:pPr>
      <w:r>
        <w:t xml:space="preserve">return </w:t>
      </w:r>
      <w:proofErr w:type="spellStart"/>
      <w:proofErr w:type="gramStart"/>
      <w:r>
        <w:t>self.Significant</w:t>
      </w:r>
      <w:proofErr w:type="spellEnd"/>
      <w:proofErr w:type="gramEnd"/>
    </w:p>
    <w:p w14:paraId="017B0955" w14:textId="02EF0D36" w:rsidR="005633B2" w:rsidRDefault="005633B2" w:rsidP="005633B2">
      <w:pPr>
        <w:pStyle w:val="ContactInfo"/>
        <w:ind w:left="1080"/>
        <w:jc w:val="left"/>
      </w:pPr>
    </w:p>
    <w:p w14:paraId="6821C3F7" w14:textId="27DA7735" w:rsidR="005633B2" w:rsidRDefault="005633B2" w:rsidP="005633B2">
      <w:pPr>
        <w:pStyle w:val="ContactInfo"/>
        <w:ind w:left="1080"/>
        <w:jc w:val="left"/>
      </w:pPr>
      <w:r>
        <w:t xml:space="preserve">def </w:t>
      </w:r>
      <w:proofErr w:type="spellStart"/>
      <w:r>
        <w:t>set_What_happened_</w:t>
      </w:r>
      <w:proofErr w:type="gramStart"/>
      <w:r>
        <w:t>category</w:t>
      </w:r>
      <w:proofErr w:type="spellEnd"/>
      <w:r>
        <w:t>(</w:t>
      </w:r>
      <w:proofErr w:type="gramEnd"/>
      <w:r>
        <w:t>self, a):</w:t>
      </w:r>
    </w:p>
    <w:p w14:paraId="7267BC83" w14:textId="031BF4A4" w:rsidR="005633B2" w:rsidRDefault="005633B2" w:rsidP="005633B2">
      <w:pPr>
        <w:pStyle w:val="ContactInfo"/>
        <w:ind w:left="1080"/>
        <w:jc w:val="left"/>
      </w:pPr>
      <w:r>
        <w:t xml:space="preserve">"""to </w:t>
      </w:r>
      <w:proofErr w:type="spellStart"/>
      <w:r>
        <w:t>set_What_happened_</w:t>
      </w:r>
      <w:proofErr w:type="gramStart"/>
      <w:r>
        <w:t>category</w:t>
      </w:r>
      <w:proofErr w:type="spellEnd"/>
      <w:r>
        <w:t xml:space="preserve"> .</w:t>
      </w:r>
      <w:proofErr w:type="gramEnd"/>
      <w:r>
        <w:t>"""</w:t>
      </w:r>
    </w:p>
    <w:p w14:paraId="10B7D478" w14:textId="264EB830" w:rsidR="005633B2" w:rsidRDefault="005633B2" w:rsidP="005633B2">
      <w:pPr>
        <w:pStyle w:val="ContactInfo"/>
        <w:ind w:left="1080"/>
        <w:jc w:val="left"/>
      </w:pPr>
      <w:proofErr w:type="spellStart"/>
      <w:proofErr w:type="gramStart"/>
      <w:r>
        <w:t>self.What</w:t>
      </w:r>
      <w:proofErr w:type="gramEnd"/>
      <w:r>
        <w:t>_happened_category</w:t>
      </w:r>
      <w:proofErr w:type="spellEnd"/>
      <w:r>
        <w:t xml:space="preserve"> = a</w:t>
      </w:r>
    </w:p>
    <w:p w14:paraId="34FCC72E" w14:textId="6071FCF6" w:rsidR="003E60A0" w:rsidRDefault="003E60A0" w:rsidP="005633B2">
      <w:pPr>
        <w:pStyle w:val="ContactInfo"/>
        <w:ind w:left="1080"/>
        <w:jc w:val="left"/>
      </w:pPr>
    </w:p>
    <w:p w14:paraId="10024DA0" w14:textId="4368A7F3" w:rsidR="003E60A0" w:rsidRDefault="003E60A0" w:rsidP="005633B2">
      <w:pPr>
        <w:pStyle w:val="ContactInfo"/>
        <w:ind w:left="1080"/>
        <w:jc w:val="left"/>
      </w:pPr>
    </w:p>
    <w:p w14:paraId="20FFF14B" w14:textId="15D87FD3" w:rsidR="003E60A0" w:rsidRDefault="003E60A0" w:rsidP="005633B2">
      <w:pPr>
        <w:pStyle w:val="ContactInfo"/>
        <w:ind w:left="1080"/>
        <w:jc w:val="left"/>
      </w:pPr>
    </w:p>
    <w:p w14:paraId="0D73FDE5" w14:textId="3EEE3B73" w:rsidR="003E60A0" w:rsidRDefault="003E60A0" w:rsidP="003E60A0">
      <w:pPr>
        <w:pStyle w:val="ContactInfo"/>
        <w:numPr>
          <w:ilvl w:val="0"/>
          <w:numId w:val="16"/>
        </w:numPr>
        <w:jc w:val="left"/>
      </w:pPr>
      <w:r>
        <w:t>Declare a list and initialize empty</w:t>
      </w:r>
    </w:p>
    <w:p w14:paraId="546B79C0" w14:textId="77777777" w:rsidR="003E60A0" w:rsidRDefault="003E60A0" w:rsidP="003E60A0">
      <w:pPr>
        <w:pStyle w:val="ContactInfo"/>
        <w:ind w:left="1080"/>
        <w:jc w:val="left"/>
      </w:pPr>
    </w:p>
    <w:p w14:paraId="5E12EB62" w14:textId="10E3DB26" w:rsidR="003E60A0" w:rsidRDefault="003E60A0" w:rsidP="003E60A0">
      <w:pPr>
        <w:pStyle w:val="ContactInfo"/>
        <w:ind w:left="720" w:firstLine="360"/>
        <w:jc w:val="left"/>
      </w:pPr>
      <w:proofErr w:type="spellStart"/>
      <w:r w:rsidRPr="003E60A0">
        <w:t>pipelineIncidentList</w:t>
      </w:r>
      <w:proofErr w:type="spellEnd"/>
      <w:r w:rsidRPr="003E60A0">
        <w:t xml:space="preserve"> = []</w:t>
      </w:r>
    </w:p>
    <w:p w14:paraId="105AFDBA" w14:textId="77777777" w:rsidR="003E60A0" w:rsidRDefault="003E60A0" w:rsidP="003E60A0">
      <w:pPr>
        <w:pStyle w:val="ContactInfo"/>
        <w:ind w:left="720" w:firstLine="360"/>
        <w:jc w:val="left"/>
      </w:pPr>
    </w:p>
    <w:p w14:paraId="0CC86C19" w14:textId="0DC46F89" w:rsidR="003E60A0" w:rsidRDefault="003E60A0" w:rsidP="003E60A0">
      <w:pPr>
        <w:pStyle w:val="ContactInfo"/>
        <w:numPr>
          <w:ilvl w:val="0"/>
          <w:numId w:val="16"/>
        </w:numPr>
        <w:jc w:val="left"/>
      </w:pPr>
      <w:r>
        <w:t>Read file properly and handle the exception</w:t>
      </w:r>
    </w:p>
    <w:p w14:paraId="0771005B" w14:textId="77777777" w:rsidR="003E60A0" w:rsidRDefault="003E60A0" w:rsidP="003E60A0">
      <w:pPr>
        <w:pStyle w:val="ContactInfo"/>
        <w:ind w:left="1080"/>
        <w:jc w:val="left"/>
      </w:pPr>
      <w:r>
        <w:t xml:space="preserve">try:                   </w:t>
      </w:r>
    </w:p>
    <w:p w14:paraId="4295FCE0" w14:textId="564DF306" w:rsidR="003E60A0" w:rsidRDefault="003E60A0" w:rsidP="003E60A0">
      <w:pPr>
        <w:pStyle w:val="ContactInfo"/>
        <w:ind w:left="1080"/>
        <w:jc w:val="left"/>
      </w:pPr>
      <w:r>
        <w:t xml:space="preserve"># </w:t>
      </w:r>
      <w:proofErr w:type="gramStart"/>
      <w:r>
        <w:t>handle</w:t>
      </w:r>
      <w:proofErr w:type="gramEnd"/>
      <w:r>
        <w:t xml:space="preserve"> exception</w:t>
      </w:r>
    </w:p>
    <w:p w14:paraId="0F12EBAE" w14:textId="77777777" w:rsidR="003E60A0" w:rsidRDefault="003E60A0" w:rsidP="003E60A0">
      <w:pPr>
        <w:pStyle w:val="ContactInfo"/>
        <w:ind w:left="1080"/>
        <w:jc w:val="left"/>
      </w:pPr>
      <w:r>
        <w:t xml:space="preserve">    with </w:t>
      </w:r>
      <w:proofErr w:type="gramStart"/>
      <w:r>
        <w:t>open(</w:t>
      </w:r>
      <w:proofErr w:type="gramEnd"/>
      <w:r>
        <w:t>'pipeline-incidents-comprehensive-data.csv', 'rt') as f:    #read file from dataset</w:t>
      </w:r>
    </w:p>
    <w:p w14:paraId="63E81E91" w14:textId="77777777" w:rsidR="003E60A0" w:rsidRDefault="003E60A0" w:rsidP="003E60A0">
      <w:pPr>
        <w:pStyle w:val="ContactInfo"/>
        <w:ind w:left="1080"/>
        <w:jc w:val="left"/>
      </w:pPr>
      <w:r>
        <w:t xml:space="preserve">    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5AE98EE5" w14:textId="77777777" w:rsidR="003E60A0" w:rsidRDefault="003E60A0" w:rsidP="003E60A0">
      <w:pPr>
        <w:pStyle w:val="ContactInfo"/>
        <w:ind w:left="1080"/>
        <w:jc w:val="left"/>
      </w:pPr>
    </w:p>
    <w:p w14:paraId="4D1BC873" w14:textId="77777777" w:rsidR="003E60A0" w:rsidRDefault="003E60A0" w:rsidP="003E60A0">
      <w:pPr>
        <w:pStyle w:val="ContactInfo"/>
        <w:ind w:left="1080"/>
        <w:jc w:val="left"/>
      </w:pPr>
      <w:r>
        <w:t xml:space="preserve">        next(</w:t>
      </w:r>
      <w:proofErr w:type="spellStart"/>
      <w:r>
        <w:t>csv_reader</w:t>
      </w:r>
      <w:proofErr w:type="spellEnd"/>
      <w:r>
        <w:t>) # skip the heading</w:t>
      </w:r>
    </w:p>
    <w:p w14:paraId="3DE5B4C6" w14:textId="77777777" w:rsidR="003E60A0" w:rsidRDefault="003E60A0" w:rsidP="003E60A0">
      <w:pPr>
        <w:pStyle w:val="ContactInfo"/>
        <w:ind w:left="1080"/>
        <w:jc w:val="left"/>
      </w:pPr>
    </w:p>
    <w:p w14:paraId="3054F755" w14:textId="77777777" w:rsidR="003E60A0" w:rsidRDefault="003E60A0" w:rsidP="003E60A0">
      <w:pPr>
        <w:pStyle w:val="ContactInfo"/>
        <w:ind w:left="1080"/>
        <w:jc w:val="left"/>
      </w:pPr>
      <w:r>
        <w:t xml:space="preserve">        for line in </w:t>
      </w:r>
      <w:proofErr w:type="spellStart"/>
      <w:r>
        <w:t>csv_reader</w:t>
      </w:r>
      <w:proofErr w:type="spellEnd"/>
      <w:r>
        <w:t>:    # save data into List</w:t>
      </w:r>
    </w:p>
    <w:p w14:paraId="46A144D5" w14:textId="77777777" w:rsidR="003E60A0" w:rsidRDefault="003E60A0" w:rsidP="003E60A0">
      <w:pPr>
        <w:pStyle w:val="ContactInfo"/>
        <w:ind w:left="1080"/>
        <w:jc w:val="left"/>
      </w:pPr>
      <w:r>
        <w:t xml:space="preserve">            </w:t>
      </w:r>
      <w:proofErr w:type="spellStart"/>
      <w:r>
        <w:t>pipelineIncidentList.append</w:t>
      </w:r>
      <w:proofErr w:type="spellEnd"/>
      <w:proofErr w:type="gramStart"/>
      <w:r>
        <w:t xml:space="preserve">( </w:t>
      </w:r>
      <w:proofErr w:type="spellStart"/>
      <w:r>
        <w:t>pipelineIncident</w:t>
      </w:r>
      <w:proofErr w:type="spellEnd"/>
      <w:proofErr w:type="gramEnd"/>
      <w:r>
        <w:t>(line[0], line[1], line[2], line[3], line[4], line[5], line[10], line[12], line[17]) )</w:t>
      </w:r>
    </w:p>
    <w:p w14:paraId="33DA67C3" w14:textId="77777777" w:rsidR="003E60A0" w:rsidRDefault="003E60A0" w:rsidP="003E60A0">
      <w:pPr>
        <w:pStyle w:val="ContactInfo"/>
        <w:ind w:left="1080"/>
        <w:jc w:val="left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5CCB6926" w14:textId="77777777" w:rsidR="003E60A0" w:rsidRDefault="003E60A0" w:rsidP="003E60A0">
      <w:pPr>
        <w:pStyle w:val="ContactInfo"/>
        <w:ind w:left="1080"/>
        <w:jc w:val="left"/>
      </w:pPr>
      <w:r>
        <w:t xml:space="preserve">    </w:t>
      </w:r>
      <w:proofErr w:type="gramStart"/>
      <w:r>
        <w:t>print(</w:t>
      </w:r>
      <w:proofErr w:type="gramEnd"/>
      <w:r>
        <w:t xml:space="preserve">'File not found!!', </w:t>
      </w:r>
      <w:proofErr w:type="spellStart"/>
      <w:r>
        <w:t>file_name</w:t>
      </w:r>
      <w:proofErr w:type="spellEnd"/>
      <w:r>
        <w:t>)</w:t>
      </w:r>
    </w:p>
    <w:p w14:paraId="028DB152" w14:textId="77777777" w:rsidR="003E60A0" w:rsidRDefault="003E60A0" w:rsidP="003E60A0">
      <w:pPr>
        <w:pStyle w:val="ContactInfo"/>
        <w:ind w:left="1080"/>
        <w:jc w:val="left"/>
      </w:pPr>
      <w:r>
        <w:t xml:space="preserve">    </w:t>
      </w:r>
    </w:p>
    <w:p w14:paraId="10D85A74" w14:textId="77777777" w:rsidR="003E60A0" w:rsidRDefault="003E60A0" w:rsidP="003E60A0">
      <w:pPr>
        <w:pStyle w:val="ContactInfo"/>
        <w:ind w:left="1080"/>
        <w:jc w:val="left"/>
      </w:pPr>
      <w:r>
        <w:t xml:space="preserve">    # If any other error occurs, print the file name</w:t>
      </w:r>
    </w:p>
    <w:p w14:paraId="5712C871" w14:textId="77777777" w:rsidR="003E60A0" w:rsidRDefault="003E60A0" w:rsidP="003E60A0">
      <w:pPr>
        <w:pStyle w:val="ContactInfo"/>
        <w:ind w:left="1080"/>
        <w:jc w:val="left"/>
      </w:pPr>
      <w:r>
        <w:t>except Exception:</w:t>
      </w:r>
    </w:p>
    <w:p w14:paraId="43F79FA1" w14:textId="2E04FF19" w:rsidR="003E60A0" w:rsidRDefault="003E60A0" w:rsidP="003E60A0">
      <w:pPr>
        <w:pStyle w:val="ContactInfo"/>
        <w:ind w:left="1080"/>
        <w:jc w:val="left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'Another Error!!', </w:t>
      </w:r>
      <w:proofErr w:type="spellStart"/>
      <w:r>
        <w:t>file_name</w:t>
      </w:r>
      <w:proofErr w:type="spellEnd"/>
      <w:r>
        <w:t>)</w:t>
      </w:r>
    </w:p>
    <w:p w14:paraId="10BB3F85" w14:textId="77777777" w:rsidR="00FF12F2" w:rsidRDefault="00FF12F2" w:rsidP="003E60A0">
      <w:pPr>
        <w:pStyle w:val="ContactInfo"/>
        <w:ind w:left="1080"/>
        <w:jc w:val="left"/>
      </w:pPr>
    </w:p>
    <w:p w14:paraId="50C6F957" w14:textId="722A84C3" w:rsidR="00FF12F2" w:rsidRDefault="00FF12F2" w:rsidP="00FF12F2">
      <w:pPr>
        <w:pStyle w:val="ContactInfo"/>
        <w:numPr>
          <w:ilvl w:val="0"/>
          <w:numId w:val="16"/>
        </w:numPr>
        <w:jc w:val="left"/>
      </w:pPr>
      <w:r>
        <w:t>Calculate the records using for loop</w:t>
      </w:r>
    </w:p>
    <w:p w14:paraId="64340F5E" w14:textId="77777777" w:rsidR="00FF12F2" w:rsidRDefault="00FF12F2" w:rsidP="00FF12F2">
      <w:pPr>
        <w:pStyle w:val="ContactInfo"/>
        <w:ind w:left="1080"/>
        <w:jc w:val="left"/>
      </w:pPr>
    </w:p>
    <w:p w14:paraId="2685348B" w14:textId="77777777" w:rsidR="00FF12F2" w:rsidRDefault="00FF12F2" w:rsidP="00FF12F2">
      <w:pPr>
        <w:pStyle w:val="ContactInfo"/>
        <w:ind w:left="1080"/>
        <w:jc w:val="left"/>
      </w:pPr>
      <w:r>
        <w:t xml:space="preserve"># </w:t>
      </w:r>
      <w:proofErr w:type="gramStart"/>
      <w:r>
        <w:t>calculate</w:t>
      </w:r>
      <w:proofErr w:type="gramEnd"/>
      <w:r>
        <w:t xml:space="preserve"> count of the records using for loops</w:t>
      </w:r>
    </w:p>
    <w:p w14:paraId="5F3D8273" w14:textId="77777777" w:rsidR="00FF12F2" w:rsidRDefault="00FF12F2" w:rsidP="00FF12F2">
      <w:pPr>
        <w:pStyle w:val="ContactInfo"/>
        <w:ind w:left="1080"/>
        <w:jc w:val="left"/>
      </w:pPr>
      <w:proofErr w:type="spellStart"/>
      <w:r>
        <w:t>totalRecords</w:t>
      </w:r>
      <w:proofErr w:type="spellEnd"/>
      <w:r>
        <w:t xml:space="preserve"> = 0</w:t>
      </w:r>
    </w:p>
    <w:p w14:paraId="55C25A55" w14:textId="77777777" w:rsidR="00FF12F2" w:rsidRDefault="00FF12F2" w:rsidP="00FF12F2">
      <w:pPr>
        <w:pStyle w:val="ContactInfo"/>
        <w:ind w:left="1080"/>
        <w:jc w:val="left"/>
      </w:pPr>
      <w:r>
        <w:t xml:space="preserve">for incident in </w:t>
      </w:r>
      <w:proofErr w:type="spellStart"/>
      <w:r>
        <w:t>pipelineIncidentList</w:t>
      </w:r>
      <w:proofErr w:type="spellEnd"/>
      <w:r>
        <w:t>:</w:t>
      </w:r>
    </w:p>
    <w:p w14:paraId="1C103F94" w14:textId="3C3E83F5" w:rsidR="00FF12F2" w:rsidRDefault="00FF12F2" w:rsidP="00FF12F2">
      <w:pPr>
        <w:pStyle w:val="ContactInfo"/>
        <w:ind w:left="1080"/>
        <w:jc w:val="left"/>
      </w:pPr>
      <w:proofErr w:type="spellStart"/>
      <w:r>
        <w:t>totalRecords</w:t>
      </w:r>
      <w:proofErr w:type="spellEnd"/>
      <w:r>
        <w:t xml:space="preserve"> = </w:t>
      </w:r>
      <w:proofErr w:type="spellStart"/>
      <w:r>
        <w:t>totalRecords</w:t>
      </w:r>
      <w:proofErr w:type="spellEnd"/>
      <w:r>
        <w:t xml:space="preserve"> + 1</w:t>
      </w:r>
    </w:p>
    <w:p w14:paraId="3663DC4B" w14:textId="45591CAE" w:rsidR="00FF12F2" w:rsidRDefault="00FF12F2" w:rsidP="00FF12F2">
      <w:pPr>
        <w:pStyle w:val="ContactInfo"/>
        <w:ind w:left="1080"/>
        <w:jc w:val="left"/>
      </w:pPr>
      <w:r>
        <w:t>print(</w:t>
      </w:r>
      <w:proofErr w:type="spellStart"/>
      <w:r>
        <w:t>incident.get_Incident_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+ " " + </w:t>
      </w:r>
      <w:proofErr w:type="spellStart"/>
      <w:r>
        <w:t>incident.get_Incident_Types</w:t>
      </w:r>
      <w:proofErr w:type="spellEnd"/>
      <w:r>
        <w:t xml:space="preserve">() + " " + </w:t>
      </w:r>
      <w:proofErr w:type="spellStart"/>
      <w:r>
        <w:t>incident.get_Reported_Date</w:t>
      </w:r>
      <w:proofErr w:type="spellEnd"/>
      <w:r>
        <w:t>() + " " +</w:t>
      </w:r>
      <w:proofErr w:type="spellStart"/>
      <w:r>
        <w:t>incident.get_Nearest_Populated_Centre</w:t>
      </w:r>
      <w:proofErr w:type="spellEnd"/>
      <w:r>
        <w:t xml:space="preserve">()+ " "+ </w:t>
      </w:r>
      <w:proofErr w:type="spellStart"/>
      <w:r>
        <w:t>incident.get_Province</w:t>
      </w:r>
      <w:proofErr w:type="spellEnd"/>
      <w:r>
        <w:t>()+ " "+</w:t>
      </w:r>
      <w:proofErr w:type="spellStart"/>
      <w:r>
        <w:t>incident.get_Company</w:t>
      </w:r>
      <w:proofErr w:type="spellEnd"/>
      <w:r>
        <w:t xml:space="preserve">()+ " "+ </w:t>
      </w:r>
      <w:proofErr w:type="spellStart"/>
      <w:r>
        <w:t>incident.get_Substance</w:t>
      </w:r>
      <w:proofErr w:type="spellEnd"/>
      <w:r>
        <w:t>()+ " "+</w:t>
      </w:r>
      <w:proofErr w:type="spellStart"/>
      <w:r>
        <w:t>incident.get_Significant</w:t>
      </w:r>
      <w:proofErr w:type="spellEnd"/>
      <w:r>
        <w:t xml:space="preserve">()+ " "+ </w:t>
      </w:r>
      <w:proofErr w:type="spellStart"/>
      <w:r>
        <w:t>incident.get_What_happened_category</w:t>
      </w:r>
      <w:proofErr w:type="spellEnd"/>
      <w:r>
        <w:t>())</w:t>
      </w:r>
    </w:p>
    <w:p w14:paraId="300706AF" w14:textId="06AE0E6A" w:rsidR="00FF12F2" w:rsidRDefault="00FF12F2" w:rsidP="00FF12F2">
      <w:pPr>
        <w:pStyle w:val="ContactInfo"/>
        <w:ind w:left="1080"/>
        <w:jc w:val="left"/>
      </w:pPr>
    </w:p>
    <w:p w14:paraId="18982E76" w14:textId="5E6BABC2" w:rsidR="00FF12F2" w:rsidRDefault="00FF12F2" w:rsidP="00FF12F2">
      <w:pPr>
        <w:pStyle w:val="ContactInfo"/>
        <w:ind w:left="1080"/>
        <w:jc w:val="left"/>
      </w:pPr>
    </w:p>
    <w:p w14:paraId="325BAFEC" w14:textId="49E33A64" w:rsidR="00FF12F2" w:rsidRDefault="00FF12F2" w:rsidP="00FF12F2">
      <w:pPr>
        <w:pStyle w:val="ContactInfo"/>
        <w:ind w:left="1080"/>
        <w:jc w:val="left"/>
      </w:pPr>
      <w:r>
        <w:t>print ('\n\n\n Total Records in this dataset is ' + str(</w:t>
      </w:r>
      <w:proofErr w:type="spellStart"/>
      <w:r>
        <w:t>totalRecords</w:t>
      </w:r>
      <w:proofErr w:type="spellEnd"/>
      <w:r>
        <w:t>)+ '\n')</w:t>
      </w:r>
    </w:p>
    <w:p w14:paraId="2D43F7E7" w14:textId="77777777" w:rsidR="00FF12F2" w:rsidRDefault="00FF12F2" w:rsidP="00FF12F2">
      <w:pPr>
        <w:pStyle w:val="ContactInfo"/>
        <w:ind w:left="1080"/>
        <w:jc w:val="left"/>
      </w:pPr>
    </w:p>
    <w:p w14:paraId="4BA9064F" w14:textId="471AF6B2" w:rsidR="00FF12F2" w:rsidRDefault="00FF12F2" w:rsidP="00FF12F2">
      <w:pPr>
        <w:pStyle w:val="ContactInfo"/>
        <w:numPr>
          <w:ilvl w:val="0"/>
          <w:numId w:val="16"/>
        </w:numPr>
        <w:jc w:val="left"/>
      </w:pPr>
      <w:r>
        <w:t>Count the incident records according to province</w:t>
      </w:r>
      <w:r w:rsidR="00FF1D92">
        <w:t xml:space="preserve"> using for loop</w:t>
      </w:r>
    </w:p>
    <w:p w14:paraId="7076D49E" w14:textId="55A21AD1" w:rsidR="00FF1D92" w:rsidRDefault="00FF1D92" w:rsidP="00FF1D92">
      <w:pPr>
        <w:pStyle w:val="ContactInfo"/>
        <w:ind w:left="1080"/>
        <w:jc w:val="left"/>
      </w:pPr>
    </w:p>
    <w:p w14:paraId="06F4DC0A" w14:textId="77777777" w:rsidR="00FF1D92" w:rsidRDefault="00FF1D92" w:rsidP="00FF1D92">
      <w:pPr>
        <w:pStyle w:val="ContactInfo"/>
        <w:ind w:left="1080"/>
        <w:jc w:val="left"/>
      </w:pPr>
      <w:proofErr w:type="spellStart"/>
      <w:r>
        <w:t>dictionaryProvince</w:t>
      </w:r>
      <w:proofErr w:type="spellEnd"/>
      <w:r>
        <w:t xml:space="preserve"> = {}</w:t>
      </w:r>
    </w:p>
    <w:p w14:paraId="7AAA2865" w14:textId="77777777" w:rsidR="00FF1D92" w:rsidRDefault="00FF1D92" w:rsidP="00FF1D92">
      <w:pPr>
        <w:pStyle w:val="ContactInfo"/>
        <w:ind w:left="1080"/>
        <w:jc w:val="left"/>
      </w:pPr>
      <w:r>
        <w:t xml:space="preserve">for incident in </w:t>
      </w:r>
      <w:proofErr w:type="spellStart"/>
      <w:r>
        <w:t>pipelineIncidentList</w:t>
      </w:r>
      <w:proofErr w:type="spellEnd"/>
      <w:r>
        <w:t>:                # for loop to calculate the count of incidents against each province</w:t>
      </w:r>
    </w:p>
    <w:p w14:paraId="6CDCB6CE" w14:textId="77777777" w:rsidR="00FF1D92" w:rsidRDefault="00FF1D92" w:rsidP="00FF1D92">
      <w:pPr>
        <w:pStyle w:val="ContactInfo"/>
        <w:ind w:left="1080"/>
        <w:jc w:val="left"/>
      </w:pPr>
      <w:r>
        <w:t xml:space="preserve">    province = </w:t>
      </w:r>
      <w:proofErr w:type="spellStart"/>
      <w:r>
        <w:t>incident.get_</w:t>
      </w:r>
      <w:proofErr w:type="gramStart"/>
      <w:r>
        <w:t>Province</w:t>
      </w:r>
      <w:proofErr w:type="spellEnd"/>
      <w:r>
        <w:t>(</w:t>
      </w:r>
      <w:proofErr w:type="gramEnd"/>
      <w:r>
        <w:t>)</w:t>
      </w:r>
    </w:p>
    <w:p w14:paraId="6A5DF073" w14:textId="77777777" w:rsidR="00FF1D92" w:rsidRDefault="00FF1D92" w:rsidP="00FF1D92">
      <w:pPr>
        <w:pStyle w:val="ContactInfo"/>
        <w:ind w:left="1080"/>
        <w:jc w:val="left"/>
      </w:pPr>
      <w:r>
        <w:t xml:space="preserve">    if province not in </w:t>
      </w:r>
      <w:proofErr w:type="spellStart"/>
      <w:r>
        <w:t>dictionaryProvince</w:t>
      </w:r>
      <w:proofErr w:type="spellEnd"/>
      <w:r>
        <w:t xml:space="preserve">:   </w:t>
      </w:r>
    </w:p>
    <w:p w14:paraId="30DE501C" w14:textId="77777777" w:rsidR="00FF1D92" w:rsidRDefault="00FF1D92" w:rsidP="00FF1D92">
      <w:pPr>
        <w:pStyle w:val="ContactInfo"/>
        <w:ind w:left="1080"/>
        <w:jc w:val="left"/>
      </w:pPr>
      <w:r>
        <w:t xml:space="preserve">        </w:t>
      </w:r>
      <w:proofErr w:type="spellStart"/>
      <w:r>
        <w:t>dictionaryProvince</w:t>
      </w:r>
      <w:proofErr w:type="spellEnd"/>
      <w:r>
        <w:t>[province] = 0</w:t>
      </w:r>
    </w:p>
    <w:p w14:paraId="5BB3FDF7" w14:textId="77777777" w:rsidR="00FF1D92" w:rsidRDefault="00FF1D92" w:rsidP="00FF1D92">
      <w:pPr>
        <w:pStyle w:val="ContactInfo"/>
        <w:ind w:left="1080"/>
        <w:jc w:val="left"/>
      </w:pPr>
      <w:r>
        <w:t xml:space="preserve">    </w:t>
      </w:r>
      <w:proofErr w:type="spellStart"/>
      <w:r>
        <w:t>dictionaryProvince</w:t>
      </w:r>
      <w:proofErr w:type="spellEnd"/>
      <w:r>
        <w:t>[province] += 1</w:t>
      </w:r>
    </w:p>
    <w:p w14:paraId="2322C4A0" w14:textId="77777777" w:rsidR="00FF1D92" w:rsidRDefault="00FF1D92" w:rsidP="00FF1D92">
      <w:pPr>
        <w:pStyle w:val="ContactInfo"/>
        <w:ind w:left="1080"/>
        <w:jc w:val="left"/>
      </w:pPr>
      <w:r>
        <w:t xml:space="preserve">    </w:t>
      </w:r>
    </w:p>
    <w:p w14:paraId="07DDE414" w14:textId="77777777" w:rsidR="00FF1D92" w:rsidRDefault="00FF1D92" w:rsidP="00FF1D92">
      <w:pPr>
        <w:pStyle w:val="ContactInfo"/>
        <w:ind w:left="1080"/>
        <w:jc w:val="left"/>
      </w:pPr>
      <w:r>
        <w:t xml:space="preserve">for key, value in </w:t>
      </w:r>
      <w:proofErr w:type="spellStart"/>
      <w:r>
        <w:t>dictionaryProvince.items</w:t>
      </w:r>
      <w:proofErr w:type="spellEnd"/>
      <w:r>
        <w:t>():      # print the province and its count</w:t>
      </w:r>
    </w:p>
    <w:p w14:paraId="46EBAD33" w14:textId="4F73359B" w:rsidR="00FF1D92" w:rsidRDefault="00FF1D92" w:rsidP="00FF1D92">
      <w:pPr>
        <w:pStyle w:val="ContactInfo"/>
        <w:ind w:left="1080"/>
        <w:jc w:val="left"/>
      </w:pPr>
      <w:r>
        <w:t xml:space="preserve">    </w:t>
      </w:r>
      <w:proofErr w:type="gramStart"/>
      <w:r>
        <w:t>print(</w:t>
      </w:r>
      <w:proofErr w:type="gramEnd"/>
      <w:r>
        <w:t>key, ' : ', value)</w:t>
      </w:r>
    </w:p>
    <w:p w14:paraId="11DC5F91" w14:textId="4E4AF280" w:rsidR="00791BC7" w:rsidRDefault="00791BC7" w:rsidP="00FF1D92">
      <w:pPr>
        <w:pStyle w:val="ContactInfo"/>
        <w:ind w:left="1080"/>
        <w:jc w:val="left"/>
      </w:pPr>
    </w:p>
    <w:p w14:paraId="2C45F483" w14:textId="12C22188" w:rsidR="00791BC7" w:rsidRDefault="00791BC7" w:rsidP="00FF1D92">
      <w:pPr>
        <w:pStyle w:val="ContactInfo"/>
        <w:ind w:left="1080"/>
        <w:jc w:val="left"/>
      </w:pPr>
    </w:p>
    <w:p w14:paraId="3C8D0D03" w14:textId="0A39052F" w:rsidR="00791BC7" w:rsidRDefault="00791BC7" w:rsidP="00FF1D92">
      <w:pPr>
        <w:pStyle w:val="ContactInfo"/>
        <w:ind w:left="1080"/>
        <w:jc w:val="left"/>
      </w:pPr>
    </w:p>
    <w:p w14:paraId="48888E6D" w14:textId="39CCC7D6" w:rsidR="00791BC7" w:rsidRDefault="00791BC7" w:rsidP="00FF1D92">
      <w:pPr>
        <w:pStyle w:val="ContactInfo"/>
        <w:ind w:left="1080"/>
        <w:jc w:val="left"/>
      </w:pPr>
    </w:p>
    <w:p w14:paraId="001B273A" w14:textId="2CBC7E50" w:rsidR="00791BC7" w:rsidRDefault="00791BC7" w:rsidP="00FF1D92">
      <w:pPr>
        <w:pStyle w:val="ContactInfo"/>
        <w:ind w:left="1080"/>
        <w:jc w:val="left"/>
      </w:pPr>
    </w:p>
    <w:p w14:paraId="56469D47" w14:textId="6E0C8954" w:rsidR="00791BC7" w:rsidRDefault="00791BC7" w:rsidP="00FF1D92">
      <w:pPr>
        <w:pStyle w:val="ContactInfo"/>
        <w:ind w:left="1080"/>
        <w:jc w:val="left"/>
      </w:pPr>
    </w:p>
    <w:p w14:paraId="71FD41DD" w14:textId="1BD4C049" w:rsidR="00791BC7" w:rsidRDefault="00791BC7" w:rsidP="00FF1D92">
      <w:pPr>
        <w:pStyle w:val="ContactInfo"/>
        <w:ind w:left="1080"/>
        <w:jc w:val="left"/>
      </w:pPr>
    </w:p>
    <w:p w14:paraId="4BE173E1" w14:textId="232763E5" w:rsidR="00791BC7" w:rsidRDefault="00791BC7" w:rsidP="00FF1D92">
      <w:pPr>
        <w:pStyle w:val="ContactInfo"/>
        <w:ind w:left="1080"/>
        <w:jc w:val="left"/>
      </w:pPr>
    </w:p>
    <w:p w14:paraId="393003E9" w14:textId="0212D292" w:rsidR="00791BC7" w:rsidRDefault="00791BC7" w:rsidP="00FF1D92">
      <w:pPr>
        <w:pStyle w:val="ContactInfo"/>
        <w:ind w:left="1080"/>
        <w:jc w:val="left"/>
      </w:pPr>
    </w:p>
    <w:p w14:paraId="2724E51C" w14:textId="4D76343F" w:rsidR="00791BC7" w:rsidRDefault="00791BC7" w:rsidP="00FF1D92">
      <w:pPr>
        <w:pStyle w:val="ContactInfo"/>
        <w:ind w:left="1080"/>
        <w:jc w:val="left"/>
      </w:pPr>
    </w:p>
    <w:p w14:paraId="4ABF33E5" w14:textId="2436BE52" w:rsidR="00791BC7" w:rsidRDefault="00791BC7" w:rsidP="00FF1D92">
      <w:pPr>
        <w:pStyle w:val="ContactInfo"/>
        <w:ind w:left="1080"/>
        <w:jc w:val="left"/>
      </w:pPr>
    </w:p>
    <w:p w14:paraId="3BE29203" w14:textId="1BB91497" w:rsidR="00791BC7" w:rsidRDefault="00791BC7" w:rsidP="00FF1D92">
      <w:pPr>
        <w:pStyle w:val="ContactInfo"/>
        <w:ind w:left="1080"/>
        <w:jc w:val="left"/>
      </w:pPr>
    </w:p>
    <w:p w14:paraId="2657B3D5" w14:textId="0ED65F44" w:rsidR="00791BC7" w:rsidRDefault="00791BC7" w:rsidP="00FF1D92">
      <w:pPr>
        <w:pStyle w:val="ContactInfo"/>
        <w:ind w:left="1080"/>
        <w:jc w:val="left"/>
      </w:pPr>
      <w:r>
        <w:lastRenderedPageBreak/>
        <w:t>Program Demonstration via Screen Shots</w:t>
      </w:r>
    </w:p>
    <w:p w14:paraId="51117CC2" w14:textId="11BF5787" w:rsidR="00370E46" w:rsidRDefault="00370E46" w:rsidP="00FF1D92">
      <w:pPr>
        <w:pStyle w:val="ContactInfo"/>
        <w:ind w:left="1080"/>
        <w:jc w:val="left"/>
      </w:pPr>
    </w:p>
    <w:p w14:paraId="748D87B8" w14:textId="6E8E9489" w:rsidR="00370E46" w:rsidRDefault="00370E46" w:rsidP="00FF1D92">
      <w:pPr>
        <w:pStyle w:val="ContactInfo"/>
        <w:ind w:left="1080"/>
        <w:jc w:val="left"/>
      </w:pPr>
      <w:r>
        <w:t xml:space="preserve"> Display data using for loop</w:t>
      </w:r>
    </w:p>
    <w:p w14:paraId="4E88028B" w14:textId="0FB83C10" w:rsidR="00370E46" w:rsidRDefault="00370E46" w:rsidP="00FF1D92">
      <w:pPr>
        <w:pStyle w:val="ContactInfo"/>
        <w:ind w:left="1080"/>
        <w:jc w:val="left"/>
      </w:pPr>
    </w:p>
    <w:p w14:paraId="5FA35748" w14:textId="77777777" w:rsidR="00370E46" w:rsidRDefault="00370E46" w:rsidP="00FF1D92">
      <w:pPr>
        <w:pStyle w:val="ContactInfo"/>
        <w:ind w:left="1080"/>
        <w:jc w:val="left"/>
      </w:pPr>
    </w:p>
    <w:p w14:paraId="76ACBBBA" w14:textId="77777777" w:rsidR="00370E46" w:rsidRDefault="00370E46" w:rsidP="00FF1D92">
      <w:pPr>
        <w:pStyle w:val="ContactInfo"/>
        <w:ind w:left="1080"/>
        <w:jc w:val="left"/>
      </w:pPr>
    </w:p>
    <w:p w14:paraId="42ABB506" w14:textId="22B7CB1D" w:rsidR="00370E46" w:rsidRDefault="00370E46" w:rsidP="00FF1D92">
      <w:pPr>
        <w:pStyle w:val="ContactInfo"/>
        <w:ind w:left="1080"/>
        <w:jc w:val="left"/>
      </w:pPr>
      <w:r>
        <w:t>Display count of incident in each province</w:t>
      </w:r>
    </w:p>
    <w:p w14:paraId="0479536C" w14:textId="46B5431D" w:rsidR="00370E46" w:rsidRDefault="00370E46" w:rsidP="00FF1D92">
      <w:pPr>
        <w:pStyle w:val="ContactInfo"/>
        <w:ind w:left="108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CF874A" wp14:editId="74D79E07">
            <wp:simplePos x="0" y="0"/>
            <wp:positionH relativeFrom="column">
              <wp:posOffset>-133350</wp:posOffset>
            </wp:positionH>
            <wp:positionV relativeFrom="paragraph">
              <wp:posOffset>232410</wp:posOffset>
            </wp:positionV>
            <wp:extent cx="5486400" cy="11080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ACC1B1" wp14:editId="4E00A0B0">
            <wp:simplePos x="0" y="0"/>
            <wp:positionH relativeFrom="column">
              <wp:posOffset>-133350</wp:posOffset>
            </wp:positionH>
            <wp:positionV relativeFrom="page">
              <wp:posOffset>1790065</wp:posOffset>
            </wp:positionV>
            <wp:extent cx="5486400" cy="18313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7A424" w14:textId="37358759" w:rsidR="00BB04D6" w:rsidRDefault="00BB04D6" w:rsidP="00FF12F2">
      <w:pPr>
        <w:pStyle w:val="ContactInfo"/>
        <w:ind w:left="1080"/>
        <w:jc w:val="left"/>
      </w:pPr>
    </w:p>
    <w:p w14:paraId="1B96412B" w14:textId="6E4ECE4F" w:rsidR="001E2BEF" w:rsidRDefault="001E2BEF" w:rsidP="00FF12F2">
      <w:pPr>
        <w:pStyle w:val="ContactInfo"/>
        <w:ind w:left="1080"/>
        <w:jc w:val="left"/>
      </w:pPr>
    </w:p>
    <w:p w14:paraId="604D95AC" w14:textId="1B73D3C2" w:rsidR="001E2BEF" w:rsidRDefault="001E2BEF" w:rsidP="00FF12F2">
      <w:pPr>
        <w:pStyle w:val="ContactInfo"/>
        <w:ind w:left="1080"/>
        <w:jc w:val="left"/>
      </w:pPr>
    </w:p>
    <w:p w14:paraId="458F7F03" w14:textId="2D085F25" w:rsidR="001E2BEF" w:rsidRDefault="001E2BEF" w:rsidP="00FF12F2">
      <w:pPr>
        <w:pStyle w:val="ContactInfo"/>
        <w:ind w:left="1080"/>
        <w:jc w:val="left"/>
      </w:pPr>
    </w:p>
    <w:p w14:paraId="3536EC1A" w14:textId="170C7D3C" w:rsidR="001E2BEF" w:rsidRDefault="001E2BEF" w:rsidP="00FF12F2">
      <w:pPr>
        <w:pStyle w:val="ContactInfo"/>
        <w:ind w:left="1080"/>
        <w:jc w:val="left"/>
      </w:pPr>
    </w:p>
    <w:p w14:paraId="552D2DD4" w14:textId="4143FF59" w:rsidR="001E2BEF" w:rsidRDefault="001E2BEF" w:rsidP="00FF12F2">
      <w:pPr>
        <w:pStyle w:val="ContactInfo"/>
        <w:ind w:left="1080"/>
        <w:jc w:val="left"/>
      </w:pPr>
    </w:p>
    <w:p w14:paraId="68A7D14C" w14:textId="091533E5" w:rsidR="001E2BEF" w:rsidRDefault="001E2BEF" w:rsidP="00FF12F2">
      <w:pPr>
        <w:pStyle w:val="ContactInfo"/>
        <w:ind w:left="1080"/>
        <w:jc w:val="left"/>
      </w:pPr>
    </w:p>
    <w:p w14:paraId="0D747F28" w14:textId="493EE664" w:rsidR="001E2BEF" w:rsidRDefault="001E2BEF" w:rsidP="00FF12F2">
      <w:pPr>
        <w:pStyle w:val="ContactInfo"/>
        <w:ind w:left="1080"/>
        <w:jc w:val="left"/>
      </w:pPr>
    </w:p>
    <w:p w14:paraId="0D196166" w14:textId="21BA3C15" w:rsidR="001E2BEF" w:rsidRDefault="001E2BEF" w:rsidP="00FF12F2">
      <w:pPr>
        <w:pStyle w:val="ContactInfo"/>
        <w:ind w:left="1080"/>
        <w:jc w:val="left"/>
      </w:pPr>
    </w:p>
    <w:p w14:paraId="009FA3AF" w14:textId="075730F1" w:rsidR="001E2BEF" w:rsidRDefault="001E2BEF" w:rsidP="00FF12F2">
      <w:pPr>
        <w:pStyle w:val="ContactInfo"/>
        <w:ind w:left="1080"/>
        <w:jc w:val="left"/>
      </w:pPr>
    </w:p>
    <w:p w14:paraId="36FD4227" w14:textId="2CDFA4C7" w:rsidR="001E2BEF" w:rsidRDefault="001E2BEF" w:rsidP="00FF12F2">
      <w:pPr>
        <w:pStyle w:val="ContactInfo"/>
        <w:ind w:left="1080"/>
        <w:jc w:val="left"/>
      </w:pPr>
    </w:p>
    <w:p w14:paraId="1AC136EB" w14:textId="016499EF" w:rsidR="001E2BEF" w:rsidRDefault="001E2BEF" w:rsidP="00FF12F2">
      <w:pPr>
        <w:pStyle w:val="ContactInfo"/>
        <w:ind w:left="1080"/>
        <w:jc w:val="left"/>
      </w:pPr>
    </w:p>
    <w:p w14:paraId="0B722105" w14:textId="34698353" w:rsidR="001E2BEF" w:rsidRDefault="001E2BEF" w:rsidP="00FF12F2">
      <w:pPr>
        <w:pStyle w:val="ContactInfo"/>
        <w:ind w:left="1080"/>
        <w:jc w:val="left"/>
      </w:pPr>
    </w:p>
    <w:p w14:paraId="4EDFE992" w14:textId="7F106322" w:rsidR="001E2BEF" w:rsidRDefault="001E2BEF" w:rsidP="00FF12F2">
      <w:pPr>
        <w:pStyle w:val="ContactInfo"/>
        <w:ind w:left="1080"/>
        <w:jc w:val="left"/>
      </w:pPr>
    </w:p>
    <w:p w14:paraId="32B816D3" w14:textId="5B505FB6" w:rsidR="001E2BEF" w:rsidRDefault="001E2BEF" w:rsidP="00FF12F2">
      <w:pPr>
        <w:pStyle w:val="ContactInfo"/>
        <w:ind w:left="1080"/>
        <w:jc w:val="left"/>
      </w:pPr>
    </w:p>
    <w:p w14:paraId="3574B8C3" w14:textId="59E0DD0A" w:rsidR="001E2BEF" w:rsidRDefault="001E2BEF" w:rsidP="00FF12F2">
      <w:pPr>
        <w:pStyle w:val="ContactInfo"/>
        <w:ind w:left="1080"/>
        <w:jc w:val="left"/>
      </w:pPr>
    </w:p>
    <w:p w14:paraId="228CBE6C" w14:textId="0C71FD65" w:rsidR="001E2BEF" w:rsidRDefault="001E2BEF" w:rsidP="00FF12F2">
      <w:pPr>
        <w:pStyle w:val="ContactInfo"/>
        <w:ind w:left="1080"/>
        <w:jc w:val="left"/>
      </w:pPr>
    </w:p>
    <w:p w14:paraId="0C12BC19" w14:textId="45C6CB98" w:rsidR="001E2BEF" w:rsidRDefault="001E2BEF" w:rsidP="00FF12F2">
      <w:pPr>
        <w:pStyle w:val="ContactInfo"/>
        <w:ind w:left="1080"/>
        <w:jc w:val="left"/>
      </w:pPr>
    </w:p>
    <w:p w14:paraId="767D6F1E" w14:textId="24A9A15F" w:rsidR="001E2BEF" w:rsidRDefault="00EB04A9" w:rsidP="00FF12F2">
      <w:pPr>
        <w:pStyle w:val="ContactInfo"/>
        <w:ind w:left="1080"/>
        <w:jc w:val="left"/>
      </w:pPr>
      <w:r>
        <w:lastRenderedPageBreak/>
        <w:t>Source Code Commenting Example</w:t>
      </w:r>
    </w:p>
    <w:p w14:paraId="14842D0E" w14:textId="70367479" w:rsidR="00D651E9" w:rsidRDefault="00D651E9" w:rsidP="00FF12F2">
      <w:pPr>
        <w:pStyle w:val="ContactInfo"/>
        <w:ind w:left="1080"/>
        <w:jc w:val="left"/>
      </w:pPr>
    </w:p>
    <w:p w14:paraId="1847FE87" w14:textId="77777777" w:rsidR="00D651E9" w:rsidRDefault="00D651E9" w:rsidP="00D651E9">
      <w:pPr>
        <w:pStyle w:val="ContactInfo"/>
        <w:ind w:left="1080"/>
        <w:jc w:val="left"/>
      </w:pPr>
      <w:r>
        <w:t>import csv</w:t>
      </w:r>
    </w:p>
    <w:p w14:paraId="1CFC4887" w14:textId="77777777" w:rsidR="00D651E9" w:rsidRDefault="00D651E9" w:rsidP="00D651E9">
      <w:pPr>
        <w:pStyle w:val="ContactInfo"/>
        <w:ind w:left="1080"/>
        <w:jc w:val="left"/>
      </w:pPr>
      <w:r>
        <w:t xml:space="preserve">class </w:t>
      </w:r>
      <w:proofErr w:type="spellStart"/>
      <w:proofErr w:type="gramStart"/>
      <w:r>
        <w:t>pipelineIncident</w:t>
      </w:r>
      <w:proofErr w:type="spellEnd"/>
      <w:r>
        <w:t xml:space="preserve"> :</w:t>
      </w:r>
      <w:proofErr w:type="gramEnd"/>
      <w:r>
        <w:t xml:space="preserve"> </w:t>
      </w:r>
    </w:p>
    <w:p w14:paraId="15772176" w14:textId="77777777" w:rsidR="00D651E9" w:rsidRDefault="00D651E9" w:rsidP="00D651E9">
      <w:pPr>
        <w:pStyle w:val="ContactInfo"/>
        <w:ind w:left="1080"/>
        <w:jc w:val="left"/>
      </w:pPr>
      <w:r>
        <w:t xml:space="preserve">    """Declaration of </w:t>
      </w:r>
      <w:proofErr w:type="spellStart"/>
      <w:r>
        <w:t>pipelineIncident</w:t>
      </w:r>
      <w:proofErr w:type="spellEnd"/>
      <w:r>
        <w:t xml:space="preserve"> class."""</w:t>
      </w:r>
    </w:p>
    <w:p w14:paraId="164B6B1C" w14:textId="77777777" w:rsidR="00D651E9" w:rsidRDefault="00D651E9" w:rsidP="00D651E9">
      <w:pPr>
        <w:pStyle w:val="ContactInfo"/>
        <w:ind w:left="1080"/>
        <w:jc w:val="left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Incident_Number</w:t>
      </w:r>
      <w:proofErr w:type="spellEnd"/>
      <w:r>
        <w:t xml:space="preserve">, </w:t>
      </w:r>
      <w:proofErr w:type="spellStart"/>
      <w:r>
        <w:t>Incident_Types</w:t>
      </w:r>
      <w:proofErr w:type="spellEnd"/>
      <w:r>
        <w:t xml:space="preserve">, </w:t>
      </w:r>
      <w:proofErr w:type="spellStart"/>
      <w:r>
        <w:t>Reported_Date</w:t>
      </w:r>
      <w:proofErr w:type="spellEnd"/>
      <w:r>
        <w:t xml:space="preserve">, </w:t>
      </w:r>
      <w:proofErr w:type="spellStart"/>
      <w:r>
        <w:t>Nearest_Populated_Centre</w:t>
      </w:r>
      <w:proofErr w:type="spellEnd"/>
      <w:r>
        <w:t xml:space="preserve">, Province, Company, Substance, Significant, </w:t>
      </w:r>
      <w:proofErr w:type="spellStart"/>
      <w:r>
        <w:t>What_happened_category</w:t>
      </w:r>
      <w:proofErr w:type="spellEnd"/>
      <w:r>
        <w:t xml:space="preserve">): </w:t>
      </w:r>
    </w:p>
    <w:p w14:paraId="6658D056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self.Incident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Incident_Number</w:t>
      </w:r>
      <w:proofErr w:type="spellEnd"/>
      <w:r>
        <w:t xml:space="preserve"> </w:t>
      </w:r>
    </w:p>
    <w:p w14:paraId="783D51CC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self.Incident</w:t>
      </w:r>
      <w:proofErr w:type="gramEnd"/>
      <w:r>
        <w:t>_Types</w:t>
      </w:r>
      <w:proofErr w:type="spellEnd"/>
      <w:r>
        <w:t xml:space="preserve"> = </w:t>
      </w:r>
      <w:proofErr w:type="spellStart"/>
      <w:r>
        <w:t>Incident_Types</w:t>
      </w:r>
      <w:proofErr w:type="spellEnd"/>
    </w:p>
    <w:p w14:paraId="63780827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self.Reported</w:t>
      </w:r>
      <w:proofErr w:type="gramEnd"/>
      <w:r>
        <w:t>_Date</w:t>
      </w:r>
      <w:proofErr w:type="spellEnd"/>
      <w:r>
        <w:t xml:space="preserve"> = </w:t>
      </w:r>
      <w:proofErr w:type="spellStart"/>
      <w:r>
        <w:t>Reported_Date</w:t>
      </w:r>
      <w:proofErr w:type="spellEnd"/>
      <w:r>
        <w:t xml:space="preserve"> </w:t>
      </w:r>
    </w:p>
    <w:p w14:paraId="0EDDA28D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self.Nearest</w:t>
      </w:r>
      <w:proofErr w:type="gramEnd"/>
      <w:r>
        <w:t>_Populated_Centre</w:t>
      </w:r>
      <w:proofErr w:type="spellEnd"/>
      <w:r>
        <w:t xml:space="preserve"> = </w:t>
      </w:r>
      <w:proofErr w:type="spellStart"/>
      <w:r>
        <w:t>Nearest_Populated_Centre</w:t>
      </w:r>
      <w:proofErr w:type="spellEnd"/>
    </w:p>
    <w:p w14:paraId="67B1C1A7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self.Province</w:t>
      </w:r>
      <w:proofErr w:type="spellEnd"/>
      <w:proofErr w:type="gramEnd"/>
      <w:r>
        <w:t xml:space="preserve"> = Province </w:t>
      </w:r>
    </w:p>
    <w:p w14:paraId="295F19FB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self.Company</w:t>
      </w:r>
      <w:proofErr w:type="spellEnd"/>
      <w:proofErr w:type="gramEnd"/>
      <w:r>
        <w:t xml:space="preserve"> = Company</w:t>
      </w:r>
    </w:p>
    <w:p w14:paraId="407484C1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self.Substance</w:t>
      </w:r>
      <w:proofErr w:type="spellEnd"/>
      <w:proofErr w:type="gramEnd"/>
      <w:r>
        <w:t xml:space="preserve"> = Substance </w:t>
      </w:r>
    </w:p>
    <w:p w14:paraId="5115C065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self.Significant</w:t>
      </w:r>
      <w:proofErr w:type="spellEnd"/>
      <w:proofErr w:type="gramEnd"/>
      <w:r>
        <w:t xml:space="preserve"> = Significant</w:t>
      </w:r>
    </w:p>
    <w:p w14:paraId="4A82CC31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self.What</w:t>
      </w:r>
      <w:proofErr w:type="gramEnd"/>
      <w:r>
        <w:t>_happened_category</w:t>
      </w:r>
      <w:proofErr w:type="spellEnd"/>
      <w:r>
        <w:t xml:space="preserve"> = </w:t>
      </w:r>
      <w:proofErr w:type="spellStart"/>
      <w:r>
        <w:t>What_happened_category</w:t>
      </w:r>
      <w:proofErr w:type="spellEnd"/>
    </w:p>
    <w:p w14:paraId="16E0440D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</w:p>
    <w:p w14:paraId="349F6ECE" w14:textId="77777777" w:rsidR="00D651E9" w:rsidRDefault="00D651E9" w:rsidP="00D651E9">
      <w:pPr>
        <w:pStyle w:val="ContactInfo"/>
        <w:ind w:left="1080"/>
        <w:jc w:val="left"/>
      </w:pPr>
      <w:r>
        <w:t xml:space="preserve">    </w:t>
      </w:r>
    </w:p>
    <w:p w14:paraId="636AA4A2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get_Incident_Number</w:t>
      </w:r>
      <w:proofErr w:type="spellEnd"/>
      <w:r>
        <w:t>(self):</w:t>
      </w:r>
    </w:p>
    <w:p w14:paraId="0D3AC5DA" w14:textId="77777777" w:rsidR="00D651E9" w:rsidRDefault="00D651E9" w:rsidP="00D651E9">
      <w:pPr>
        <w:pStyle w:val="ContactInfo"/>
        <w:ind w:left="1080"/>
        <w:jc w:val="left"/>
      </w:pPr>
      <w:r>
        <w:t xml:space="preserve">        """Return Incident Number."""</w:t>
      </w:r>
    </w:p>
    <w:p w14:paraId="22C4FE5C" w14:textId="77777777" w:rsidR="00D651E9" w:rsidRDefault="00D651E9" w:rsidP="00D651E9">
      <w:pPr>
        <w:pStyle w:val="ContactInfo"/>
        <w:ind w:left="1080"/>
        <w:jc w:val="left"/>
      </w:pPr>
      <w:r>
        <w:t xml:space="preserve">        return </w:t>
      </w:r>
      <w:proofErr w:type="spellStart"/>
      <w:proofErr w:type="gramStart"/>
      <w:r>
        <w:t>self.Incident</w:t>
      </w:r>
      <w:proofErr w:type="gramEnd"/>
      <w:r>
        <w:t>_Number</w:t>
      </w:r>
      <w:proofErr w:type="spellEnd"/>
    </w:p>
    <w:p w14:paraId="7A5ED1CE" w14:textId="77777777" w:rsidR="00D651E9" w:rsidRDefault="00D651E9" w:rsidP="00D651E9">
      <w:pPr>
        <w:pStyle w:val="ContactInfo"/>
        <w:ind w:left="1080"/>
        <w:jc w:val="left"/>
      </w:pPr>
      <w:r>
        <w:t xml:space="preserve">       </w:t>
      </w:r>
    </w:p>
    <w:p w14:paraId="22A3C97E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set_Incident_</w:t>
      </w:r>
      <w:proofErr w:type="gramStart"/>
      <w:r>
        <w:t>Number</w:t>
      </w:r>
      <w:proofErr w:type="spellEnd"/>
      <w:r>
        <w:t>(</w:t>
      </w:r>
      <w:proofErr w:type="gramEnd"/>
      <w:r>
        <w:t>self, a):</w:t>
      </w:r>
    </w:p>
    <w:p w14:paraId="0075B1C8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</w:p>
    <w:p w14:paraId="3E31F250" w14:textId="77777777" w:rsidR="00D651E9" w:rsidRDefault="00D651E9" w:rsidP="00D651E9">
      <w:pPr>
        <w:pStyle w:val="ContactInfo"/>
        <w:ind w:left="1080"/>
        <w:jc w:val="left"/>
      </w:pPr>
      <w:r>
        <w:t xml:space="preserve">        """Set Incident Number."""</w:t>
      </w:r>
    </w:p>
    <w:p w14:paraId="1D29CACC" w14:textId="77777777" w:rsidR="00D651E9" w:rsidRDefault="00D651E9" w:rsidP="00D651E9">
      <w:pPr>
        <w:pStyle w:val="ContactInfo"/>
        <w:ind w:left="1080"/>
        <w:jc w:val="left"/>
      </w:pPr>
    </w:p>
    <w:p w14:paraId="6755A9FB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self.Incident</w:t>
      </w:r>
      <w:proofErr w:type="gramEnd"/>
      <w:r>
        <w:t>_Number</w:t>
      </w:r>
      <w:proofErr w:type="spellEnd"/>
      <w:r>
        <w:t xml:space="preserve"> = a</w:t>
      </w:r>
    </w:p>
    <w:p w14:paraId="5C66F306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</w:p>
    <w:p w14:paraId="74861C25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get_Incident_Types</w:t>
      </w:r>
      <w:proofErr w:type="spellEnd"/>
      <w:r>
        <w:t>(self):</w:t>
      </w:r>
    </w:p>
    <w:p w14:paraId="57F2B804" w14:textId="77777777" w:rsidR="00D651E9" w:rsidRDefault="00D651E9" w:rsidP="00D651E9">
      <w:pPr>
        <w:pStyle w:val="ContactInfo"/>
        <w:ind w:left="1080"/>
        <w:jc w:val="left"/>
      </w:pPr>
      <w:r>
        <w:t xml:space="preserve">        """Set Incident Types.""" </w:t>
      </w:r>
    </w:p>
    <w:p w14:paraId="158A65F8" w14:textId="77777777" w:rsidR="00D651E9" w:rsidRDefault="00D651E9" w:rsidP="00D651E9">
      <w:pPr>
        <w:pStyle w:val="ContactInfo"/>
        <w:ind w:left="1080"/>
        <w:jc w:val="left"/>
      </w:pPr>
      <w:r>
        <w:t xml:space="preserve">        return </w:t>
      </w:r>
      <w:proofErr w:type="spellStart"/>
      <w:proofErr w:type="gramStart"/>
      <w:r>
        <w:t>self.Incident</w:t>
      </w:r>
      <w:proofErr w:type="gramEnd"/>
      <w:r>
        <w:t>_Types</w:t>
      </w:r>
      <w:proofErr w:type="spellEnd"/>
    </w:p>
    <w:p w14:paraId="79769FE0" w14:textId="77777777" w:rsidR="00D651E9" w:rsidRDefault="00D651E9" w:rsidP="00D651E9">
      <w:pPr>
        <w:pStyle w:val="ContactInfo"/>
        <w:ind w:left="1080"/>
        <w:jc w:val="left"/>
      </w:pPr>
      <w:r>
        <w:t xml:space="preserve">       </w:t>
      </w:r>
    </w:p>
    <w:p w14:paraId="56E04AD6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set_Incident_</w:t>
      </w:r>
      <w:proofErr w:type="gramStart"/>
      <w:r>
        <w:t>Types</w:t>
      </w:r>
      <w:proofErr w:type="spellEnd"/>
      <w:r>
        <w:t>(</w:t>
      </w:r>
      <w:proofErr w:type="gramEnd"/>
      <w:r>
        <w:t>self, a):</w:t>
      </w:r>
    </w:p>
    <w:p w14:paraId="75A3D452" w14:textId="77777777" w:rsidR="00D651E9" w:rsidRDefault="00D651E9" w:rsidP="00D651E9">
      <w:pPr>
        <w:pStyle w:val="ContactInfo"/>
        <w:ind w:left="1080"/>
        <w:jc w:val="left"/>
      </w:pPr>
      <w:r>
        <w:t xml:space="preserve">        """Set Incident Types."""</w:t>
      </w:r>
    </w:p>
    <w:p w14:paraId="2915532A" w14:textId="77777777" w:rsidR="00D651E9" w:rsidRDefault="00D651E9" w:rsidP="00D651E9">
      <w:pPr>
        <w:pStyle w:val="ContactInfo"/>
        <w:ind w:left="1080"/>
        <w:jc w:val="left"/>
      </w:pPr>
    </w:p>
    <w:p w14:paraId="32243206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self.Incident</w:t>
      </w:r>
      <w:proofErr w:type="gramEnd"/>
      <w:r>
        <w:t>_Types</w:t>
      </w:r>
      <w:proofErr w:type="spellEnd"/>
      <w:r>
        <w:t xml:space="preserve"> = a</w:t>
      </w:r>
    </w:p>
    <w:p w14:paraId="319FD9C3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</w:p>
    <w:p w14:paraId="5C71CF8D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get_Reported_Date</w:t>
      </w:r>
      <w:proofErr w:type="spellEnd"/>
      <w:r>
        <w:t>(self):</w:t>
      </w:r>
    </w:p>
    <w:p w14:paraId="15343987" w14:textId="77777777" w:rsidR="00D651E9" w:rsidRDefault="00D651E9" w:rsidP="00D651E9">
      <w:pPr>
        <w:pStyle w:val="ContactInfo"/>
        <w:ind w:left="1080"/>
        <w:jc w:val="left"/>
      </w:pPr>
      <w:r>
        <w:t xml:space="preserve">        """Get Reported Date."""</w:t>
      </w:r>
    </w:p>
    <w:p w14:paraId="0F8FB9B3" w14:textId="77777777" w:rsidR="00D651E9" w:rsidRDefault="00D651E9" w:rsidP="00D651E9">
      <w:pPr>
        <w:pStyle w:val="ContactInfo"/>
        <w:ind w:left="1080"/>
        <w:jc w:val="left"/>
      </w:pPr>
    </w:p>
    <w:p w14:paraId="17D3D0B6" w14:textId="77777777" w:rsidR="00D651E9" w:rsidRDefault="00D651E9" w:rsidP="00D651E9">
      <w:pPr>
        <w:pStyle w:val="ContactInfo"/>
        <w:ind w:left="1080"/>
        <w:jc w:val="left"/>
      </w:pPr>
      <w:r>
        <w:t xml:space="preserve">        return </w:t>
      </w:r>
      <w:proofErr w:type="spellStart"/>
      <w:proofErr w:type="gramStart"/>
      <w:r>
        <w:t>self.Reported</w:t>
      </w:r>
      <w:proofErr w:type="gramEnd"/>
      <w:r>
        <w:t>_Date</w:t>
      </w:r>
      <w:proofErr w:type="spellEnd"/>
    </w:p>
    <w:p w14:paraId="33FA90F0" w14:textId="77777777" w:rsidR="00D651E9" w:rsidRDefault="00D651E9" w:rsidP="00D651E9">
      <w:pPr>
        <w:pStyle w:val="ContactInfo"/>
        <w:ind w:left="1080"/>
        <w:jc w:val="left"/>
      </w:pPr>
      <w:r>
        <w:lastRenderedPageBreak/>
        <w:t xml:space="preserve">       </w:t>
      </w:r>
    </w:p>
    <w:p w14:paraId="2E971138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set_Reported_</w:t>
      </w:r>
      <w:proofErr w:type="gramStart"/>
      <w:r>
        <w:t>Date</w:t>
      </w:r>
      <w:proofErr w:type="spellEnd"/>
      <w:r>
        <w:t>(</w:t>
      </w:r>
      <w:proofErr w:type="gramEnd"/>
      <w:r>
        <w:t>self, a):</w:t>
      </w:r>
    </w:p>
    <w:p w14:paraId="747C5680" w14:textId="77777777" w:rsidR="00D651E9" w:rsidRDefault="00D651E9" w:rsidP="00D651E9">
      <w:pPr>
        <w:pStyle w:val="ContactInfo"/>
        <w:ind w:left="1080"/>
        <w:jc w:val="left"/>
      </w:pPr>
      <w:r>
        <w:t xml:space="preserve">        """Set Reported Date."""</w:t>
      </w:r>
    </w:p>
    <w:p w14:paraId="610F5F70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self.Reported</w:t>
      </w:r>
      <w:proofErr w:type="gramEnd"/>
      <w:r>
        <w:t>_Date</w:t>
      </w:r>
      <w:proofErr w:type="spellEnd"/>
      <w:r>
        <w:t xml:space="preserve"> = a</w:t>
      </w:r>
    </w:p>
    <w:p w14:paraId="25CD3E1B" w14:textId="77777777" w:rsidR="00D651E9" w:rsidRDefault="00D651E9" w:rsidP="00D651E9">
      <w:pPr>
        <w:pStyle w:val="ContactInfo"/>
        <w:ind w:left="1080"/>
        <w:jc w:val="left"/>
      </w:pPr>
    </w:p>
    <w:p w14:paraId="4DD4534C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get_Nearest_Populated_Centre</w:t>
      </w:r>
      <w:proofErr w:type="spellEnd"/>
      <w:r>
        <w:t>(self):</w:t>
      </w:r>
    </w:p>
    <w:p w14:paraId="658C5B01" w14:textId="77777777" w:rsidR="00D651E9" w:rsidRDefault="00D651E9" w:rsidP="00D651E9">
      <w:pPr>
        <w:pStyle w:val="ContactInfo"/>
        <w:ind w:left="1080"/>
        <w:jc w:val="left"/>
      </w:pPr>
      <w:r>
        <w:t xml:space="preserve">        """get _</w:t>
      </w:r>
      <w:proofErr w:type="spellStart"/>
      <w:r>
        <w:t>Nearest_Populated_Centre</w:t>
      </w:r>
      <w:proofErr w:type="spellEnd"/>
      <w:r>
        <w:t>."""</w:t>
      </w:r>
    </w:p>
    <w:p w14:paraId="548C31BE" w14:textId="77777777" w:rsidR="00D651E9" w:rsidRDefault="00D651E9" w:rsidP="00D651E9">
      <w:pPr>
        <w:pStyle w:val="ContactInfo"/>
        <w:ind w:left="1080"/>
        <w:jc w:val="left"/>
      </w:pPr>
      <w:r>
        <w:t xml:space="preserve">        return </w:t>
      </w:r>
      <w:proofErr w:type="spellStart"/>
      <w:proofErr w:type="gramStart"/>
      <w:r>
        <w:t>self.Nearest</w:t>
      </w:r>
      <w:proofErr w:type="gramEnd"/>
      <w:r>
        <w:t>_Populated_Centre</w:t>
      </w:r>
      <w:proofErr w:type="spellEnd"/>
    </w:p>
    <w:p w14:paraId="215D33F2" w14:textId="77777777" w:rsidR="00D651E9" w:rsidRDefault="00D651E9" w:rsidP="00D651E9">
      <w:pPr>
        <w:pStyle w:val="ContactInfo"/>
        <w:ind w:left="1080"/>
        <w:jc w:val="left"/>
      </w:pPr>
      <w:r>
        <w:t xml:space="preserve">       </w:t>
      </w:r>
    </w:p>
    <w:p w14:paraId="0F9E904D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set_Nearest_Populated_</w:t>
      </w:r>
      <w:proofErr w:type="gramStart"/>
      <w:r>
        <w:t>Centre</w:t>
      </w:r>
      <w:proofErr w:type="spellEnd"/>
      <w:r>
        <w:t>(</w:t>
      </w:r>
      <w:proofErr w:type="gramEnd"/>
      <w:r>
        <w:t>self, a):</w:t>
      </w:r>
    </w:p>
    <w:p w14:paraId="51129517" w14:textId="77777777" w:rsidR="00D651E9" w:rsidRDefault="00D651E9" w:rsidP="00D651E9">
      <w:pPr>
        <w:pStyle w:val="ContactInfo"/>
        <w:ind w:left="1080"/>
        <w:jc w:val="left"/>
      </w:pPr>
      <w:r>
        <w:t xml:space="preserve">        """set _</w:t>
      </w:r>
      <w:proofErr w:type="spellStart"/>
      <w:r>
        <w:t>Nearest_Populated_Centre</w:t>
      </w:r>
      <w:proofErr w:type="spellEnd"/>
      <w:r>
        <w:t>."""</w:t>
      </w:r>
    </w:p>
    <w:p w14:paraId="50EE7942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self.Incident</w:t>
      </w:r>
      <w:proofErr w:type="gramEnd"/>
      <w:r>
        <w:t>_Number</w:t>
      </w:r>
      <w:proofErr w:type="spellEnd"/>
      <w:r>
        <w:t xml:space="preserve"> = a    </w:t>
      </w:r>
    </w:p>
    <w:p w14:paraId="67AEB403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</w:p>
    <w:p w14:paraId="343CCB88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get_Province</w:t>
      </w:r>
      <w:proofErr w:type="spellEnd"/>
      <w:r>
        <w:t>(self):</w:t>
      </w:r>
    </w:p>
    <w:p w14:paraId="1B58DE3A" w14:textId="77777777" w:rsidR="00D651E9" w:rsidRDefault="00D651E9" w:rsidP="00D651E9">
      <w:pPr>
        <w:pStyle w:val="ContactInfo"/>
        <w:ind w:left="1080"/>
        <w:jc w:val="left"/>
      </w:pPr>
      <w:r>
        <w:t xml:space="preserve">        """to </w:t>
      </w:r>
      <w:proofErr w:type="spellStart"/>
      <w:r>
        <w:t>get_Province</w:t>
      </w:r>
      <w:proofErr w:type="spellEnd"/>
      <w:r>
        <w:t>."""</w:t>
      </w:r>
    </w:p>
    <w:p w14:paraId="3B5204ED" w14:textId="77777777" w:rsidR="00D651E9" w:rsidRDefault="00D651E9" w:rsidP="00D651E9">
      <w:pPr>
        <w:pStyle w:val="ContactInfo"/>
        <w:ind w:left="1080"/>
        <w:jc w:val="left"/>
      </w:pPr>
      <w:r>
        <w:t xml:space="preserve">        return </w:t>
      </w:r>
      <w:proofErr w:type="spellStart"/>
      <w:proofErr w:type="gramStart"/>
      <w:r>
        <w:t>self.Province</w:t>
      </w:r>
      <w:proofErr w:type="spellEnd"/>
      <w:proofErr w:type="gramEnd"/>
    </w:p>
    <w:p w14:paraId="5493D83B" w14:textId="77777777" w:rsidR="00D651E9" w:rsidRDefault="00D651E9" w:rsidP="00D651E9">
      <w:pPr>
        <w:pStyle w:val="ContactInfo"/>
        <w:ind w:left="1080"/>
        <w:jc w:val="left"/>
      </w:pPr>
      <w:r>
        <w:t xml:space="preserve">       </w:t>
      </w:r>
    </w:p>
    <w:p w14:paraId="46DB2AFF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set_</w:t>
      </w:r>
      <w:proofErr w:type="gramStart"/>
      <w:r>
        <w:t>Province</w:t>
      </w:r>
      <w:proofErr w:type="spellEnd"/>
      <w:r>
        <w:t>(</w:t>
      </w:r>
      <w:proofErr w:type="gramEnd"/>
      <w:r>
        <w:t>self, a):</w:t>
      </w:r>
    </w:p>
    <w:p w14:paraId="610D5120" w14:textId="77777777" w:rsidR="00D651E9" w:rsidRDefault="00D651E9" w:rsidP="00D651E9">
      <w:pPr>
        <w:pStyle w:val="ContactInfo"/>
        <w:ind w:left="1080"/>
        <w:jc w:val="left"/>
      </w:pPr>
      <w:r>
        <w:t xml:space="preserve">        """to </w:t>
      </w:r>
      <w:proofErr w:type="spellStart"/>
      <w:r>
        <w:t>set_Province</w:t>
      </w:r>
      <w:proofErr w:type="spellEnd"/>
      <w:r>
        <w:t>."""</w:t>
      </w:r>
    </w:p>
    <w:p w14:paraId="56EE2652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self.Province</w:t>
      </w:r>
      <w:proofErr w:type="spellEnd"/>
      <w:proofErr w:type="gramEnd"/>
      <w:r>
        <w:t xml:space="preserve"> = a    </w:t>
      </w:r>
    </w:p>
    <w:p w14:paraId="0940EEA2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</w:p>
    <w:p w14:paraId="1B0F8456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</w:p>
    <w:p w14:paraId="3D5495A8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get_Company</w:t>
      </w:r>
      <w:proofErr w:type="spellEnd"/>
      <w:r>
        <w:t>(self):</w:t>
      </w:r>
    </w:p>
    <w:p w14:paraId="70FE33A2" w14:textId="77777777" w:rsidR="00D651E9" w:rsidRDefault="00D651E9" w:rsidP="00D651E9">
      <w:pPr>
        <w:pStyle w:val="ContactInfo"/>
        <w:ind w:left="1080"/>
        <w:jc w:val="left"/>
      </w:pPr>
      <w:r>
        <w:t xml:space="preserve">        """to </w:t>
      </w:r>
      <w:proofErr w:type="spellStart"/>
      <w:r>
        <w:t>get_Company</w:t>
      </w:r>
      <w:proofErr w:type="spellEnd"/>
      <w:r>
        <w:t>."""</w:t>
      </w:r>
    </w:p>
    <w:p w14:paraId="630FB361" w14:textId="77777777" w:rsidR="00D651E9" w:rsidRDefault="00D651E9" w:rsidP="00D651E9">
      <w:pPr>
        <w:pStyle w:val="ContactInfo"/>
        <w:ind w:left="1080"/>
        <w:jc w:val="left"/>
      </w:pPr>
      <w:r>
        <w:t xml:space="preserve">        return </w:t>
      </w:r>
      <w:proofErr w:type="spellStart"/>
      <w:proofErr w:type="gramStart"/>
      <w:r>
        <w:t>self.Company</w:t>
      </w:r>
      <w:proofErr w:type="spellEnd"/>
      <w:proofErr w:type="gramEnd"/>
    </w:p>
    <w:p w14:paraId="6C616EDF" w14:textId="77777777" w:rsidR="00D651E9" w:rsidRDefault="00D651E9" w:rsidP="00D651E9">
      <w:pPr>
        <w:pStyle w:val="ContactInfo"/>
        <w:ind w:left="1080"/>
        <w:jc w:val="left"/>
      </w:pPr>
      <w:r>
        <w:t xml:space="preserve">       </w:t>
      </w:r>
    </w:p>
    <w:p w14:paraId="70E74AA8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set_</w:t>
      </w:r>
      <w:proofErr w:type="gramStart"/>
      <w:r>
        <w:t>Company</w:t>
      </w:r>
      <w:proofErr w:type="spellEnd"/>
      <w:r>
        <w:t>(</w:t>
      </w:r>
      <w:proofErr w:type="gramEnd"/>
      <w:r>
        <w:t>self, a):</w:t>
      </w:r>
    </w:p>
    <w:p w14:paraId="742813BA" w14:textId="77777777" w:rsidR="00D651E9" w:rsidRDefault="00D651E9" w:rsidP="00D651E9">
      <w:pPr>
        <w:pStyle w:val="ContactInfo"/>
        <w:ind w:left="1080"/>
        <w:jc w:val="left"/>
      </w:pPr>
      <w:r>
        <w:t xml:space="preserve">        """to </w:t>
      </w:r>
      <w:proofErr w:type="spellStart"/>
      <w:r>
        <w:t>set_Company</w:t>
      </w:r>
      <w:proofErr w:type="spellEnd"/>
      <w:r>
        <w:t>."""</w:t>
      </w:r>
    </w:p>
    <w:p w14:paraId="4089BAC9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self.Company</w:t>
      </w:r>
      <w:proofErr w:type="spellEnd"/>
      <w:proofErr w:type="gramEnd"/>
      <w:r>
        <w:t xml:space="preserve"> = a</w:t>
      </w:r>
    </w:p>
    <w:p w14:paraId="7ECF805D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</w:p>
    <w:p w14:paraId="797C7DB2" w14:textId="77777777" w:rsidR="00D651E9" w:rsidRDefault="00D651E9" w:rsidP="00D651E9">
      <w:pPr>
        <w:pStyle w:val="ContactInfo"/>
        <w:ind w:left="1080"/>
        <w:jc w:val="left"/>
      </w:pPr>
      <w:r>
        <w:t xml:space="preserve">            </w:t>
      </w:r>
    </w:p>
    <w:p w14:paraId="37EF1711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get_Substance</w:t>
      </w:r>
      <w:proofErr w:type="spellEnd"/>
      <w:r>
        <w:t>(self):</w:t>
      </w:r>
    </w:p>
    <w:p w14:paraId="6A54B553" w14:textId="77777777" w:rsidR="00D651E9" w:rsidRDefault="00D651E9" w:rsidP="00D651E9">
      <w:pPr>
        <w:pStyle w:val="ContactInfo"/>
        <w:ind w:left="1080"/>
        <w:jc w:val="left"/>
      </w:pPr>
      <w:r>
        <w:t xml:space="preserve">        """to </w:t>
      </w:r>
      <w:proofErr w:type="spellStart"/>
      <w:r>
        <w:t>get_</w:t>
      </w:r>
      <w:proofErr w:type="gramStart"/>
      <w:r>
        <w:t>Substance</w:t>
      </w:r>
      <w:proofErr w:type="spellEnd"/>
      <w:r>
        <w:t xml:space="preserve"> .</w:t>
      </w:r>
      <w:proofErr w:type="gramEnd"/>
      <w:r>
        <w:t>"""</w:t>
      </w:r>
    </w:p>
    <w:p w14:paraId="4EBD1C4D" w14:textId="77777777" w:rsidR="00D651E9" w:rsidRDefault="00D651E9" w:rsidP="00D651E9">
      <w:pPr>
        <w:pStyle w:val="ContactInfo"/>
        <w:ind w:left="1080"/>
        <w:jc w:val="left"/>
      </w:pPr>
      <w:r>
        <w:t xml:space="preserve">        return </w:t>
      </w:r>
      <w:proofErr w:type="spellStart"/>
      <w:proofErr w:type="gramStart"/>
      <w:r>
        <w:t>self.Substance</w:t>
      </w:r>
      <w:proofErr w:type="spellEnd"/>
      <w:proofErr w:type="gramEnd"/>
    </w:p>
    <w:p w14:paraId="47F38612" w14:textId="77777777" w:rsidR="00D651E9" w:rsidRDefault="00D651E9" w:rsidP="00D651E9">
      <w:pPr>
        <w:pStyle w:val="ContactInfo"/>
        <w:ind w:left="1080"/>
        <w:jc w:val="left"/>
      </w:pPr>
      <w:r>
        <w:t xml:space="preserve">       </w:t>
      </w:r>
    </w:p>
    <w:p w14:paraId="646B410B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set_</w:t>
      </w:r>
      <w:proofErr w:type="gramStart"/>
      <w:r>
        <w:t>Substance</w:t>
      </w:r>
      <w:proofErr w:type="spellEnd"/>
      <w:r>
        <w:t>(</w:t>
      </w:r>
      <w:proofErr w:type="gramEnd"/>
      <w:r>
        <w:t>self, a):</w:t>
      </w:r>
    </w:p>
    <w:p w14:paraId="01AB4167" w14:textId="77777777" w:rsidR="00D651E9" w:rsidRDefault="00D651E9" w:rsidP="00D651E9">
      <w:pPr>
        <w:pStyle w:val="ContactInfo"/>
        <w:ind w:left="1080"/>
        <w:jc w:val="left"/>
      </w:pPr>
      <w:r>
        <w:t xml:space="preserve">        """to </w:t>
      </w:r>
      <w:proofErr w:type="spellStart"/>
      <w:r>
        <w:t>set_Substance</w:t>
      </w:r>
      <w:proofErr w:type="spellEnd"/>
      <w:r>
        <w:t>."""</w:t>
      </w:r>
    </w:p>
    <w:p w14:paraId="21F8D04E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self.Substance</w:t>
      </w:r>
      <w:proofErr w:type="spellEnd"/>
      <w:proofErr w:type="gramEnd"/>
      <w:r>
        <w:t xml:space="preserve"> = a</w:t>
      </w:r>
    </w:p>
    <w:p w14:paraId="615C098B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</w:p>
    <w:p w14:paraId="22E6F5BC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</w:p>
    <w:p w14:paraId="116DF7C7" w14:textId="77777777" w:rsidR="00D651E9" w:rsidRDefault="00D651E9" w:rsidP="00D651E9">
      <w:pPr>
        <w:pStyle w:val="ContactInfo"/>
        <w:ind w:left="1080"/>
        <w:jc w:val="left"/>
      </w:pPr>
      <w:r>
        <w:t xml:space="preserve">            </w:t>
      </w:r>
    </w:p>
    <w:p w14:paraId="42C755E6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get_Significant</w:t>
      </w:r>
      <w:proofErr w:type="spellEnd"/>
      <w:r>
        <w:t>(self):</w:t>
      </w:r>
    </w:p>
    <w:p w14:paraId="743732C4" w14:textId="77777777" w:rsidR="00D651E9" w:rsidRDefault="00D651E9" w:rsidP="00D651E9">
      <w:pPr>
        <w:pStyle w:val="ContactInfo"/>
        <w:ind w:left="1080"/>
        <w:jc w:val="left"/>
      </w:pPr>
      <w:r>
        <w:lastRenderedPageBreak/>
        <w:t xml:space="preserve">        """to </w:t>
      </w:r>
      <w:proofErr w:type="spellStart"/>
      <w:r>
        <w:t>get_</w:t>
      </w:r>
      <w:proofErr w:type="gramStart"/>
      <w:r>
        <w:t>Significant</w:t>
      </w:r>
      <w:proofErr w:type="spellEnd"/>
      <w:r>
        <w:t xml:space="preserve"> .</w:t>
      </w:r>
      <w:proofErr w:type="gramEnd"/>
      <w:r>
        <w:t>"""</w:t>
      </w:r>
    </w:p>
    <w:p w14:paraId="04A37DB8" w14:textId="77777777" w:rsidR="00D651E9" w:rsidRDefault="00D651E9" w:rsidP="00D651E9">
      <w:pPr>
        <w:pStyle w:val="ContactInfo"/>
        <w:ind w:left="1080"/>
        <w:jc w:val="left"/>
      </w:pPr>
      <w:r>
        <w:t xml:space="preserve">        return </w:t>
      </w:r>
      <w:proofErr w:type="spellStart"/>
      <w:proofErr w:type="gramStart"/>
      <w:r>
        <w:t>self.Significant</w:t>
      </w:r>
      <w:proofErr w:type="spellEnd"/>
      <w:proofErr w:type="gramEnd"/>
    </w:p>
    <w:p w14:paraId="0F1AC0B5" w14:textId="77777777" w:rsidR="00D651E9" w:rsidRDefault="00D651E9" w:rsidP="00D651E9">
      <w:pPr>
        <w:pStyle w:val="ContactInfo"/>
        <w:ind w:left="1080"/>
        <w:jc w:val="left"/>
      </w:pPr>
      <w:r>
        <w:t xml:space="preserve">       </w:t>
      </w:r>
    </w:p>
    <w:p w14:paraId="105F9076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set_</w:t>
      </w:r>
      <w:proofErr w:type="gramStart"/>
      <w:r>
        <w:t>Significant</w:t>
      </w:r>
      <w:proofErr w:type="spellEnd"/>
      <w:r>
        <w:t>(</w:t>
      </w:r>
      <w:proofErr w:type="gramEnd"/>
      <w:r>
        <w:t>self, a):</w:t>
      </w:r>
    </w:p>
    <w:p w14:paraId="3D35B4E4" w14:textId="77777777" w:rsidR="00D651E9" w:rsidRDefault="00D651E9" w:rsidP="00D651E9">
      <w:pPr>
        <w:pStyle w:val="ContactInfo"/>
        <w:ind w:left="1080"/>
        <w:jc w:val="left"/>
      </w:pPr>
      <w:r>
        <w:t xml:space="preserve">        """to </w:t>
      </w:r>
      <w:proofErr w:type="spellStart"/>
      <w:r>
        <w:t>set_</w:t>
      </w:r>
      <w:proofErr w:type="gramStart"/>
      <w:r>
        <w:t>Significant</w:t>
      </w:r>
      <w:proofErr w:type="spellEnd"/>
      <w:r>
        <w:t xml:space="preserve"> .</w:t>
      </w:r>
      <w:proofErr w:type="gramEnd"/>
      <w:r>
        <w:t>"""</w:t>
      </w:r>
    </w:p>
    <w:p w14:paraId="5069673E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self.Significant</w:t>
      </w:r>
      <w:proofErr w:type="spellEnd"/>
      <w:proofErr w:type="gramEnd"/>
      <w:r>
        <w:t xml:space="preserve"> = a</w:t>
      </w:r>
    </w:p>
    <w:p w14:paraId="76AA9C3F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</w:p>
    <w:p w14:paraId="0A391E37" w14:textId="77777777" w:rsidR="00D651E9" w:rsidRDefault="00D651E9" w:rsidP="00D651E9">
      <w:pPr>
        <w:pStyle w:val="ContactInfo"/>
        <w:ind w:left="1080"/>
        <w:jc w:val="left"/>
      </w:pPr>
      <w:r>
        <w:t xml:space="preserve">            </w:t>
      </w:r>
    </w:p>
    <w:p w14:paraId="4C48EB3D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get_What_happened_category</w:t>
      </w:r>
      <w:proofErr w:type="spellEnd"/>
      <w:r>
        <w:t>(self):</w:t>
      </w:r>
    </w:p>
    <w:p w14:paraId="24755309" w14:textId="77777777" w:rsidR="00D651E9" w:rsidRDefault="00D651E9" w:rsidP="00D651E9">
      <w:pPr>
        <w:pStyle w:val="ContactInfo"/>
        <w:ind w:left="1080"/>
        <w:jc w:val="left"/>
      </w:pPr>
      <w:r>
        <w:t xml:space="preserve">        """to </w:t>
      </w:r>
      <w:proofErr w:type="spellStart"/>
      <w:r>
        <w:t>get_What_happened_</w:t>
      </w:r>
      <w:proofErr w:type="gramStart"/>
      <w:r>
        <w:t>category</w:t>
      </w:r>
      <w:proofErr w:type="spellEnd"/>
      <w:r>
        <w:t xml:space="preserve"> .</w:t>
      </w:r>
      <w:proofErr w:type="gramEnd"/>
      <w:r>
        <w:t>"""</w:t>
      </w:r>
    </w:p>
    <w:p w14:paraId="43FF4BDF" w14:textId="77777777" w:rsidR="00D651E9" w:rsidRDefault="00D651E9" w:rsidP="00D651E9">
      <w:pPr>
        <w:pStyle w:val="ContactInfo"/>
        <w:ind w:left="1080"/>
        <w:jc w:val="left"/>
      </w:pPr>
      <w:r>
        <w:t xml:space="preserve">        return </w:t>
      </w:r>
      <w:proofErr w:type="spellStart"/>
      <w:proofErr w:type="gramStart"/>
      <w:r>
        <w:t>self.Significant</w:t>
      </w:r>
      <w:proofErr w:type="spellEnd"/>
      <w:proofErr w:type="gramEnd"/>
    </w:p>
    <w:p w14:paraId="340E8E6B" w14:textId="77777777" w:rsidR="00D651E9" w:rsidRDefault="00D651E9" w:rsidP="00D651E9">
      <w:pPr>
        <w:pStyle w:val="ContactInfo"/>
        <w:ind w:left="1080"/>
        <w:jc w:val="left"/>
      </w:pPr>
      <w:r>
        <w:t xml:space="preserve">       </w:t>
      </w:r>
    </w:p>
    <w:p w14:paraId="2D7A61A2" w14:textId="77777777" w:rsidR="00D651E9" w:rsidRDefault="00D651E9" w:rsidP="00D651E9">
      <w:pPr>
        <w:pStyle w:val="ContactInfo"/>
        <w:ind w:left="1080"/>
        <w:jc w:val="left"/>
      </w:pPr>
      <w:r>
        <w:t xml:space="preserve">    def </w:t>
      </w:r>
      <w:proofErr w:type="spellStart"/>
      <w:r>
        <w:t>set_What_happened_</w:t>
      </w:r>
      <w:proofErr w:type="gramStart"/>
      <w:r>
        <w:t>category</w:t>
      </w:r>
      <w:proofErr w:type="spellEnd"/>
      <w:r>
        <w:t>(</w:t>
      </w:r>
      <w:proofErr w:type="gramEnd"/>
      <w:r>
        <w:t>self, a):</w:t>
      </w:r>
    </w:p>
    <w:p w14:paraId="4B00579F" w14:textId="77777777" w:rsidR="00D651E9" w:rsidRDefault="00D651E9" w:rsidP="00D651E9">
      <w:pPr>
        <w:pStyle w:val="ContactInfo"/>
        <w:ind w:left="1080"/>
        <w:jc w:val="left"/>
      </w:pPr>
      <w:r>
        <w:t xml:space="preserve">        """to </w:t>
      </w:r>
      <w:proofErr w:type="spellStart"/>
      <w:r>
        <w:t>set_What_happened_</w:t>
      </w:r>
      <w:proofErr w:type="gramStart"/>
      <w:r>
        <w:t>category</w:t>
      </w:r>
      <w:proofErr w:type="spellEnd"/>
      <w:r>
        <w:t xml:space="preserve"> .</w:t>
      </w:r>
      <w:proofErr w:type="gramEnd"/>
      <w:r>
        <w:t>"""</w:t>
      </w:r>
    </w:p>
    <w:p w14:paraId="741F487B" w14:textId="761148B3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proofErr w:type="gramStart"/>
      <w:r>
        <w:t>self.What</w:t>
      </w:r>
      <w:proofErr w:type="gramEnd"/>
      <w:r>
        <w:t>_happened_category</w:t>
      </w:r>
      <w:proofErr w:type="spellEnd"/>
      <w:r>
        <w:t xml:space="preserve"> = a</w:t>
      </w:r>
    </w:p>
    <w:p w14:paraId="101EF7A3" w14:textId="0F0EDE64" w:rsidR="00D651E9" w:rsidRDefault="00D651E9" w:rsidP="00D651E9">
      <w:pPr>
        <w:pStyle w:val="ContactInfo"/>
        <w:ind w:left="1080"/>
        <w:jc w:val="left"/>
      </w:pPr>
    </w:p>
    <w:p w14:paraId="48766251" w14:textId="00A69BEA" w:rsidR="00D651E9" w:rsidRDefault="00D651E9" w:rsidP="00D651E9">
      <w:pPr>
        <w:pStyle w:val="ContactInfo"/>
        <w:ind w:left="1080"/>
        <w:jc w:val="left"/>
      </w:pPr>
    </w:p>
    <w:p w14:paraId="12B8155C" w14:textId="3B182A7D" w:rsidR="00D651E9" w:rsidRDefault="00D651E9" w:rsidP="00D651E9">
      <w:pPr>
        <w:pStyle w:val="ContactInfo"/>
        <w:ind w:left="1080"/>
        <w:jc w:val="left"/>
      </w:pPr>
    </w:p>
    <w:p w14:paraId="2922C801" w14:textId="365F8E34" w:rsidR="00D651E9" w:rsidRDefault="00D651E9" w:rsidP="00D651E9">
      <w:pPr>
        <w:pStyle w:val="ContactInfo"/>
        <w:ind w:left="1080"/>
        <w:jc w:val="left"/>
      </w:pPr>
    </w:p>
    <w:p w14:paraId="657109F1" w14:textId="77777777" w:rsidR="00D651E9" w:rsidRDefault="00D651E9" w:rsidP="00D651E9">
      <w:pPr>
        <w:pStyle w:val="ContactInfo"/>
        <w:ind w:left="1080"/>
        <w:jc w:val="left"/>
      </w:pPr>
      <w:proofErr w:type="spellStart"/>
      <w:r>
        <w:t>pipelineIncidentList</w:t>
      </w:r>
      <w:proofErr w:type="spellEnd"/>
      <w:r>
        <w:t xml:space="preserve"> = [] </w:t>
      </w:r>
    </w:p>
    <w:p w14:paraId="3C9740F6" w14:textId="77777777" w:rsidR="00D651E9" w:rsidRDefault="00D651E9" w:rsidP="00D651E9">
      <w:pPr>
        <w:pStyle w:val="ContactInfo"/>
        <w:ind w:left="1080"/>
        <w:jc w:val="left"/>
      </w:pPr>
      <w:r>
        <w:t>try:                   # handle exception</w:t>
      </w:r>
    </w:p>
    <w:p w14:paraId="11A3F21D" w14:textId="77777777" w:rsidR="00D651E9" w:rsidRDefault="00D651E9" w:rsidP="00D651E9">
      <w:pPr>
        <w:pStyle w:val="ContactInfo"/>
        <w:ind w:left="1080"/>
        <w:jc w:val="left"/>
      </w:pPr>
      <w:r>
        <w:t xml:space="preserve">    with </w:t>
      </w:r>
      <w:proofErr w:type="gramStart"/>
      <w:r>
        <w:t>open(</w:t>
      </w:r>
      <w:proofErr w:type="gramEnd"/>
      <w:r>
        <w:t>'pipeline-incidents-comprehensive-data.csv', 'rt') as f:    #read file from dataset</w:t>
      </w:r>
    </w:p>
    <w:p w14:paraId="598C06B8" w14:textId="77777777" w:rsidR="00D651E9" w:rsidRDefault="00D651E9" w:rsidP="00D651E9">
      <w:pPr>
        <w:pStyle w:val="ContactInfo"/>
        <w:ind w:left="1080"/>
        <w:jc w:val="left"/>
      </w:pPr>
      <w:r>
        <w:t xml:space="preserve">    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14:paraId="6BEAA5EB" w14:textId="77777777" w:rsidR="00D651E9" w:rsidRDefault="00D651E9" w:rsidP="00D651E9">
      <w:pPr>
        <w:pStyle w:val="ContactInfo"/>
        <w:ind w:left="1080"/>
        <w:jc w:val="left"/>
      </w:pPr>
    </w:p>
    <w:p w14:paraId="23EC29D9" w14:textId="77777777" w:rsidR="00D651E9" w:rsidRDefault="00D651E9" w:rsidP="00D651E9">
      <w:pPr>
        <w:pStyle w:val="ContactInfo"/>
        <w:ind w:left="1080"/>
        <w:jc w:val="left"/>
      </w:pPr>
      <w:r>
        <w:t xml:space="preserve">        next(</w:t>
      </w:r>
      <w:proofErr w:type="spellStart"/>
      <w:r>
        <w:t>csv_reader</w:t>
      </w:r>
      <w:proofErr w:type="spellEnd"/>
      <w:r>
        <w:t>) # skip the heading</w:t>
      </w:r>
    </w:p>
    <w:p w14:paraId="360E3EE0" w14:textId="77777777" w:rsidR="00D651E9" w:rsidRDefault="00D651E9" w:rsidP="00D651E9">
      <w:pPr>
        <w:pStyle w:val="ContactInfo"/>
        <w:ind w:left="1080"/>
        <w:jc w:val="left"/>
      </w:pPr>
    </w:p>
    <w:p w14:paraId="5B8EF76F" w14:textId="77777777" w:rsidR="00D651E9" w:rsidRDefault="00D651E9" w:rsidP="00D651E9">
      <w:pPr>
        <w:pStyle w:val="ContactInfo"/>
        <w:ind w:left="1080"/>
        <w:jc w:val="left"/>
      </w:pPr>
      <w:r>
        <w:t xml:space="preserve">        for line in </w:t>
      </w:r>
      <w:proofErr w:type="spellStart"/>
      <w:r>
        <w:t>csv_reader</w:t>
      </w:r>
      <w:proofErr w:type="spellEnd"/>
      <w:r>
        <w:t>:    # save data into List</w:t>
      </w:r>
    </w:p>
    <w:p w14:paraId="16B731EC" w14:textId="77777777" w:rsidR="00D651E9" w:rsidRDefault="00D651E9" w:rsidP="00D651E9">
      <w:pPr>
        <w:pStyle w:val="ContactInfo"/>
        <w:ind w:left="1080"/>
        <w:jc w:val="left"/>
      </w:pPr>
      <w:r>
        <w:t xml:space="preserve">            </w:t>
      </w:r>
      <w:proofErr w:type="spellStart"/>
      <w:r>
        <w:t>pipelineIncidentList.append</w:t>
      </w:r>
      <w:proofErr w:type="spellEnd"/>
      <w:proofErr w:type="gramStart"/>
      <w:r>
        <w:t xml:space="preserve">( </w:t>
      </w:r>
      <w:proofErr w:type="spellStart"/>
      <w:r>
        <w:t>pipelineIncident</w:t>
      </w:r>
      <w:proofErr w:type="spellEnd"/>
      <w:proofErr w:type="gramEnd"/>
      <w:r>
        <w:t>(line[0], line[1], line[2], line[3], line[4], line[5], line[10], line[12], line[17]) )</w:t>
      </w:r>
    </w:p>
    <w:p w14:paraId="0D02E0FC" w14:textId="77777777" w:rsidR="00D651E9" w:rsidRDefault="00D651E9" w:rsidP="00D651E9">
      <w:pPr>
        <w:pStyle w:val="ContactInfo"/>
        <w:ind w:left="1080"/>
        <w:jc w:val="left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427DEA81" w14:textId="77777777" w:rsidR="00D651E9" w:rsidRDefault="00D651E9" w:rsidP="00D651E9">
      <w:pPr>
        <w:pStyle w:val="ContactInfo"/>
        <w:ind w:left="1080"/>
        <w:jc w:val="left"/>
      </w:pPr>
      <w:r>
        <w:t xml:space="preserve">    </w:t>
      </w:r>
      <w:proofErr w:type="gramStart"/>
      <w:r>
        <w:t>print(</w:t>
      </w:r>
      <w:proofErr w:type="gramEnd"/>
      <w:r>
        <w:t xml:space="preserve">'File not found!!', </w:t>
      </w:r>
      <w:proofErr w:type="spellStart"/>
      <w:r>
        <w:t>file_name</w:t>
      </w:r>
      <w:proofErr w:type="spellEnd"/>
      <w:r>
        <w:t>)</w:t>
      </w:r>
    </w:p>
    <w:p w14:paraId="739A3139" w14:textId="77777777" w:rsidR="00D651E9" w:rsidRDefault="00D651E9" w:rsidP="00D651E9">
      <w:pPr>
        <w:pStyle w:val="ContactInfo"/>
        <w:ind w:left="1080"/>
        <w:jc w:val="left"/>
      </w:pPr>
      <w:r>
        <w:t xml:space="preserve">    </w:t>
      </w:r>
    </w:p>
    <w:p w14:paraId="7D5F5A27" w14:textId="77777777" w:rsidR="00D651E9" w:rsidRDefault="00D651E9" w:rsidP="00D651E9">
      <w:pPr>
        <w:pStyle w:val="ContactInfo"/>
        <w:ind w:left="1080"/>
        <w:jc w:val="left"/>
      </w:pPr>
      <w:r>
        <w:t xml:space="preserve">    # If any other error occurs, print the file name</w:t>
      </w:r>
    </w:p>
    <w:p w14:paraId="4E129383" w14:textId="77777777" w:rsidR="00D651E9" w:rsidRDefault="00D651E9" w:rsidP="00D651E9">
      <w:pPr>
        <w:pStyle w:val="ContactInfo"/>
        <w:ind w:left="1080"/>
        <w:jc w:val="left"/>
      </w:pPr>
      <w:r>
        <w:t>except Exception:</w:t>
      </w:r>
    </w:p>
    <w:p w14:paraId="39B1E07B" w14:textId="77777777" w:rsidR="00D651E9" w:rsidRDefault="00D651E9" w:rsidP="00D651E9">
      <w:pPr>
        <w:pStyle w:val="ContactInfo"/>
        <w:ind w:left="1080"/>
        <w:jc w:val="left"/>
      </w:pPr>
      <w:r>
        <w:t xml:space="preserve">    </w:t>
      </w:r>
      <w:proofErr w:type="gramStart"/>
      <w:r>
        <w:t>print(</w:t>
      </w:r>
      <w:proofErr w:type="gramEnd"/>
      <w:r>
        <w:t xml:space="preserve">'Another Error!!', </w:t>
      </w:r>
      <w:proofErr w:type="spellStart"/>
      <w:r>
        <w:t>file_name</w:t>
      </w:r>
      <w:proofErr w:type="spellEnd"/>
      <w:r>
        <w:t>)</w:t>
      </w:r>
    </w:p>
    <w:p w14:paraId="77FDAAFE" w14:textId="77777777" w:rsidR="00D651E9" w:rsidRDefault="00D651E9" w:rsidP="00D651E9">
      <w:pPr>
        <w:pStyle w:val="ContactInfo"/>
        <w:ind w:left="1080"/>
        <w:jc w:val="left"/>
      </w:pPr>
      <w:r>
        <w:t xml:space="preserve">    </w:t>
      </w:r>
    </w:p>
    <w:p w14:paraId="5995CA15" w14:textId="77777777" w:rsidR="00D651E9" w:rsidRDefault="00D651E9" w:rsidP="00D651E9">
      <w:pPr>
        <w:pStyle w:val="ContactInfo"/>
        <w:ind w:left="1080"/>
        <w:jc w:val="left"/>
      </w:pPr>
    </w:p>
    <w:p w14:paraId="6276728D" w14:textId="77777777" w:rsidR="00D651E9" w:rsidRDefault="00D651E9" w:rsidP="00D651E9">
      <w:pPr>
        <w:pStyle w:val="ContactInfo"/>
        <w:ind w:left="1080"/>
        <w:jc w:val="left"/>
      </w:pPr>
      <w:proofErr w:type="gramStart"/>
      <w:r>
        <w:t>print(</w:t>
      </w:r>
      <w:proofErr w:type="gramEnd"/>
      <w:r>
        <w:t xml:space="preserve">'............ </w:t>
      </w:r>
      <w:proofErr w:type="spellStart"/>
      <w:r>
        <w:t>Taranjeet</w:t>
      </w:r>
      <w:proofErr w:type="spellEnd"/>
      <w:r>
        <w:t xml:space="preserve"> Kaur...........................')</w:t>
      </w:r>
    </w:p>
    <w:p w14:paraId="75156CC7" w14:textId="77777777" w:rsidR="00D651E9" w:rsidRDefault="00D651E9" w:rsidP="00D651E9">
      <w:pPr>
        <w:pStyle w:val="ContactInfo"/>
        <w:ind w:left="1080"/>
        <w:jc w:val="left"/>
      </w:pPr>
      <w:r>
        <w:t xml:space="preserve"># </w:t>
      </w:r>
      <w:proofErr w:type="gramStart"/>
      <w:r>
        <w:t>calculate</w:t>
      </w:r>
      <w:proofErr w:type="gramEnd"/>
      <w:r>
        <w:t xml:space="preserve"> count of the records using for loops</w:t>
      </w:r>
    </w:p>
    <w:p w14:paraId="51FAFB2A" w14:textId="77777777" w:rsidR="00D651E9" w:rsidRDefault="00D651E9" w:rsidP="00D651E9">
      <w:pPr>
        <w:pStyle w:val="ContactInfo"/>
        <w:ind w:left="1080"/>
        <w:jc w:val="left"/>
      </w:pPr>
      <w:proofErr w:type="spellStart"/>
      <w:r>
        <w:t>totalRecords</w:t>
      </w:r>
      <w:proofErr w:type="spellEnd"/>
      <w:r>
        <w:t xml:space="preserve"> = 0</w:t>
      </w:r>
    </w:p>
    <w:p w14:paraId="24825140" w14:textId="77777777" w:rsidR="00D651E9" w:rsidRDefault="00D651E9" w:rsidP="00D651E9">
      <w:pPr>
        <w:pStyle w:val="ContactInfo"/>
        <w:ind w:left="1080"/>
        <w:jc w:val="left"/>
      </w:pPr>
      <w:r>
        <w:t xml:space="preserve">for incident in </w:t>
      </w:r>
      <w:proofErr w:type="spellStart"/>
      <w:r>
        <w:t>pipelineIncidentList</w:t>
      </w:r>
      <w:proofErr w:type="spellEnd"/>
      <w:r>
        <w:t>:</w:t>
      </w:r>
    </w:p>
    <w:p w14:paraId="3673D9AB" w14:textId="77777777" w:rsidR="00D651E9" w:rsidRDefault="00D651E9" w:rsidP="00D651E9">
      <w:pPr>
        <w:pStyle w:val="ContactInfo"/>
        <w:ind w:left="1080"/>
        <w:jc w:val="left"/>
      </w:pPr>
      <w:r>
        <w:lastRenderedPageBreak/>
        <w:t xml:space="preserve">    </w:t>
      </w:r>
      <w:proofErr w:type="spellStart"/>
      <w:r>
        <w:t>totalRecords</w:t>
      </w:r>
      <w:proofErr w:type="spellEnd"/>
      <w:r>
        <w:t xml:space="preserve"> = </w:t>
      </w:r>
      <w:proofErr w:type="spellStart"/>
      <w:r>
        <w:t>totalRecords</w:t>
      </w:r>
      <w:proofErr w:type="spellEnd"/>
      <w:r>
        <w:t xml:space="preserve"> + 1</w:t>
      </w:r>
    </w:p>
    <w:p w14:paraId="157251A9" w14:textId="77777777" w:rsidR="00D651E9" w:rsidRDefault="00D651E9" w:rsidP="00D651E9">
      <w:pPr>
        <w:pStyle w:val="ContactInfo"/>
        <w:ind w:left="1080"/>
        <w:jc w:val="left"/>
      </w:pPr>
      <w:r>
        <w:t xml:space="preserve">    print(</w:t>
      </w:r>
      <w:proofErr w:type="spellStart"/>
      <w:r>
        <w:t>incident.get_Incident_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+ " " + </w:t>
      </w:r>
      <w:proofErr w:type="spellStart"/>
      <w:r>
        <w:t>incident.get_Incident_Types</w:t>
      </w:r>
      <w:proofErr w:type="spellEnd"/>
      <w:r>
        <w:t xml:space="preserve">() + " " + </w:t>
      </w:r>
      <w:proofErr w:type="spellStart"/>
      <w:r>
        <w:t>incident.get_Reported_Date</w:t>
      </w:r>
      <w:proofErr w:type="spellEnd"/>
      <w:r>
        <w:t>() + " " +</w:t>
      </w:r>
      <w:proofErr w:type="spellStart"/>
      <w:r>
        <w:t>incident.get_Nearest_Populated_Centre</w:t>
      </w:r>
      <w:proofErr w:type="spellEnd"/>
      <w:r>
        <w:t xml:space="preserve">()+ " "+ </w:t>
      </w:r>
      <w:proofErr w:type="spellStart"/>
      <w:r>
        <w:t>incident.get_Province</w:t>
      </w:r>
      <w:proofErr w:type="spellEnd"/>
      <w:r>
        <w:t>()+ " "+</w:t>
      </w:r>
      <w:proofErr w:type="spellStart"/>
      <w:r>
        <w:t>incident.get_Company</w:t>
      </w:r>
      <w:proofErr w:type="spellEnd"/>
      <w:r>
        <w:t xml:space="preserve">()+ " "+ </w:t>
      </w:r>
      <w:proofErr w:type="spellStart"/>
      <w:r>
        <w:t>incident.get_Substance</w:t>
      </w:r>
      <w:proofErr w:type="spellEnd"/>
      <w:r>
        <w:t>()+ " "+</w:t>
      </w:r>
      <w:proofErr w:type="spellStart"/>
      <w:r>
        <w:t>incident.get_Significant</w:t>
      </w:r>
      <w:proofErr w:type="spellEnd"/>
      <w:r>
        <w:t xml:space="preserve">()+ " "+ </w:t>
      </w:r>
      <w:proofErr w:type="spellStart"/>
      <w:r>
        <w:t>incident.get_What_happened_category</w:t>
      </w:r>
      <w:proofErr w:type="spellEnd"/>
      <w:r>
        <w:t>())</w:t>
      </w:r>
    </w:p>
    <w:p w14:paraId="5DB38062" w14:textId="77777777" w:rsidR="00D651E9" w:rsidRDefault="00D651E9" w:rsidP="00D651E9">
      <w:pPr>
        <w:pStyle w:val="ContactInfo"/>
        <w:ind w:left="1080"/>
        <w:jc w:val="left"/>
      </w:pPr>
      <w:r>
        <w:t xml:space="preserve">    </w:t>
      </w:r>
    </w:p>
    <w:p w14:paraId="4A510E16" w14:textId="77777777" w:rsidR="00D651E9" w:rsidRDefault="00D651E9" w:rsidP="00D651E9">
      <w:pPr>
        <w:pStyle w:val="ContactInfo"/>
        <w:ind w:left="1080"/>
        <w:jc w:val="left"/>
      </w:pPr>
      <w:r>
        <w:t xml:space="preserve">    </w:t>
      </w:r>
    </w:p>
    <w:p w14:paraId="0ADF3171" w14:textId="7B077F1B" w:rsidR="00D651E9" w:rsidRDefault="00D651E9" w:rsidP="00D651E9">
      <w:pPr>
        <w:pStyle w:val="ContactInfo"/>
        <w:ind w:left="1080"/>
        <w:jc w:val="left"/>
      </w:pPr>
      <w:r>
        <w:t>print ('\n\n\n Total Records in this dataset is ' + str(</w:t>
      </w:r>
      <w:proofErr w:type="spellStart"/>
      <w:r>
        <w:t>totalRecords</w:t>
      </w:r>
      <w:proofErr w:type="spellEnd"/>
      <w:r>
        <w:t>)+ '\n')</w:t>
      </w:r>
    </w:p>
    <w:p w14:paraId="69A434C7" w14:textId="5B89ADCD" w:rsidR="00B368A9" w:rsidRDefault="00B368A9" w:rsidP="00D651E9">
      <w:pPr>
        <w:pStyle w:val="ContactInfo"/>
        <w:ind w:left="1080"/>
        <w:jc w:val="left"/>
      </w:pPr>
    </w:p>
    <w:p w14:paraId="4BDD86CF" w14:textId="0C899E46" w:rsidR="00B368A9" w:rsidRDefault="00B368A9" w:rsidP="00D651E9">
      <w:pPr>
        <w:pStyle w:val="ContactInfo"/>
        <w:ind w:left="1080"/>
        <w:jc w:val="left"/>
      </w:pPr>
    </w:p>
    <w:p w14:paraId="1689AC90" w14:textId="3AADCE94" w:rsidR="00B368A9" w:rsidRDefault="00B368A9" w:rsidP="00D651E9">
      <w:pPr>
        <w:pStyle w:val="ContactInfo"/>
        <w:ind w:left="1080"/>
        <w:jc w:val="left"/>
      </w:pPr>
    </w:p>
    <w:p w14:paraId="38DADB6F" w14:textId="672D3E7C" w:rsidR="00B368A9" w:rsidRDefault="00B368A9" w:rsidP="00B368A9">
      <w:pPr>
        <w:pStyle w:val="ContactInfo"/>
        <w:ind w:left="1080"/>
        <w:jc w:val="left"/>
      </w:pPr>
    </w:p>
    <w:p w14:paraId="21EA6943" w14:textId="77777777" w:rsidR="00B368A9" w:rsidRDefault="00B368A9" w:rsidP="00B368A9">
      <w:pPr>
        <w:pStyle w:val="ContactInfo"/>
        <w:ind w:left="1080"/>
        <w:jc w:val="left"/>
      </w:pPr>
      <w:proofErr w:type="gramStart"/>
      <w:r>
        <w:t>print(</w:t>
      </w:r>
      <w:proofErr w:type="gramEnd"/>
      <w:r>
        <w:t xml:space="preserve">'............ </w:t>
      </w:r>
      <w:proofErr w:type="spellStart"/>
      <w:r>
        <w:t>Taranjeet</w:t>
      </w:r>
      <w:proofErr w:type="spellEnd"/>
      <w:r>
        <w:t xml:space="preserve"> Kaur...........................')</w:t>
      </w:r>
    </w:p>
    <w:p w14:paraId="38D4ED88" w14:textId="77777777" w:rsidR="00B368A9" w:rsidRDefault="00B368A9" w:rsidP="00B368A9">
      <w:pPr>
        <w:pStyle w:val="ContactInfo"/>
        <w:ind w:left="1080"/>
        <w:jc w:val="left"/>
      </w:pPr>
    </w:p>
    <w:p w14:paraId="5BA94B1A" w14:textId="77777777" w:rsidR="00B368A9" w:rsidRDefault="00B368A9" w:rsidP="00B368A9">
      <w:pPr>
        <w:pStyle w:val="ContactInfo"/>
        <w:ind w:left="1080"/>
        <w:jc w:val="left"/>
      </w:pPr>
      <w:r>
        <w:t>#Count of Incident according to province</w:t>
      </w:r>
    </w:p>
    <w:p w14:paraId="08B31657" w14:textId="77777777" w:rsidR="00B368A9" w:rsidRDefault="00B368A9" w:rsidP="00B368A9">
      <w:pPr>
        <w:pStyle w:val="ContactInfo"/>
        <w:ind w:left="1080"/>
        <w:jc w:val="left"/>
      </w:pPr>
    </w:p>
    <w:p w14:paraId="596CBEAD" w14:textId="77777777" w:rsidR="00B368A9" w:rsidRDefault="00B368A9" w:rsidP="00B368A9">
      <w:pPr>
        <w:pStyle w:val="ContactInfo"/>
        <w:ind w:left="1080"/>
        <w:jc w:val="left"/>
      </w:pPr>
      <w:proofErr w:type="spellStart"/>
      <w:r>
        <w:t>dictionaryProvince</w:t>
      </w:r>
      <w:proofErr w:type="spellEnd"/>
      <w:r>
        <w:t xml:space="preserve"> = {}</w:t>
      </w:r>
    </w:p>
    <w:p w14:paraId="3BDBE018" w14:textId="77777777" w:rsidR="00B368A9" w:rsidRDefault="00B368A9" w:rsidP="00B368A9">
      <w:pPr>
        <w:pStyle w:val="ContactInfo"/>
        <w:ind w:left="1080"/>
        <w:jc w:val="left"/>
      </w:pPr>
      <w:r>
        <w:t xml:space="preserve">for incident in </w:t>
      </w:r>
      <w:proofErr w:type="spellStart"/>
      <w:r>
        <w:t>pipelineIncidentList</w:t>
      </w:r>
      <w:proofErr w:type="spellEnd"/>
      <w:r>
        <w:t>:                # for loop to calculate the count of incidents against each province</w:t>
      </w:r>
    </w:p>
    <w:p w14:paraId="7D30CC1C" w14:textId="77777777" w:rsidR="00B368A9" w:rsidRDefault="00B368A9" w:rsidP="00B368A9">
      <w:pPr>
        <w:pStyle w:val="ContactInfo"/>
        <w:ind w:left="1080"/>
        <w:jc w:val="left"/>
      </w:pPr>
      <w:r>
        <w:t xml:space="preserve">    province = </w:t>
      </w:r>
      <w:proofErr w:type="spellStart"/>
      <w:r>
        <w:t>incident.get_</w:t>
      </w:r>
      <w:proofErr w:type="gramStart"/>
      <w:r>
        <w:t>Province</w:t>
      </w:r>
      <w:proofErr w:type="spellEnd"/>
      <w:r>
        <w:t>(</w:t>
      </w:r>
      <w:proofErr w:type="gramEnd"/>
      <w:r>
        <w:t>)</w:t>
      </w:r>
    </w:p>
    <w:p w14:paraId="541354BE" w14:textId="77777777" w:rsidR="00B368A9" w:rsidRDefault="00B368A9" w:rsidP="00B368A9">
      <w:pPr>
        <w:pStyle w:val="ContactInfo"/>
        <w:ind w:left="1080"/>
        <w:jc w:val="left"/>
      </w:pPr>
      <w:r>
        <w:t xml:space="preserve">    if province not in </w:t>
      </w:r>
      <w:proofErr w:type="spellStart"/>
      <w:r>
        <w:t>dictionaryProvince</w:t>
      </w:r>
      <w:proofErr w:type="spellEnd"/>
      <w:r>
        <w:t xml:space="preserve">:   </w:t>
      </w:r>
    </w:p>
    <w:p w14:paraId="04A6DF8F" w14:textId="77777777" w:rsidR="00B368A9" w:rsidRDefault="00B368A9" w:rsidP="00B368A9">
      <w:pPr>
        <w:pStyle w:val="ContactInfo"/>
        <w:ind w:left="1080"/>
        <w:jc w:val="left"/>
      </w:pPr>
      <w:r>
        <w:t xml:space="preserve">        </w:t>
      </w:r>
      <w:proofErr w:type="spellStart"/>
      <w:r>
        <w:t>dictionaryProvince</w:t>
      </w:r>
      <w:proofErr w:type="spellEnd"/>
      <w:r>
        <w:t>[province] = 0</w:t>
      </w:r>
    </w:p>
    <w:p w14:paraId="10DB1EF5" w14:textId="77777777" w:rsidR="00B368A9" w:rsidRDefault="00B368A9" w:rsidP="00B368A9">
      <w:pPr>
        <w:pStyle w:val="ContactInfo"/>
        <w:ind w:left="1080"/>
        <w:jc w:val="left"/>
      </w:pPr>
      <w:r>
        <w:t xml:space="preserve">    </w:t>
      </w:r>
      <w:proofErr w:type="spellStart"/>
      <w:r>
        <w:t>dictionaryProvince</w:t>
      </w:r>
      <w:proofErr w:type="spellEnd"/>
      <w:r>
        <w:t>[province] += 1</w:t>
      </w:r>
    </w:p>
    <w:p w14:paraId="413F64B6" w14:textId="77777777" w:rsidR="00B368A9" w:rsidRDefault="00B368A9" w:rsidP="00B368A9">
      <w:pPr>
        <w:pStyle w:val="ContactInfo"/>
        <w:ind w:left="1080"/>
        <w:jc w:val="left"/>
      </w:pPr>
      <w:r>
        <w:t xml:space="preserve">    </w:t>
      </w:r>
    </w:p>
    <w:p w14:paraId="38076D70" w14:textId="77777777" w:rsidR="00B368A9" w:rsidRDefault="00B368A9" w:rsidP="00B368A9">
      <w:pPr>
        <w:pStyle w:val="ContactInfo"/>
        <w:ind w:left="1080"/>
        <w:jc w:val="left"/>
      </w:pPr>
      <w:r>
        <w:t xml:space="preserve">for key, value in </w:t>
      </w:r>
      <w:proofErr w:type="spellStart"/>
      <w:r>
        <w:t>dictionaryProvince.items</w:t>
      </w:r>
      <w:proofErr w:type="spellEnd"/>
      <w:r>
        <w:t>():      # print the province and its count</w:t>
      </w:r>
    </w:p>
    <w:p w14:paraId="6EF2FBBE" w14:textId="0FFE3AEE" w:rsidR="00B368A9" w:rsidRDefault="00B368A9" w:rsidP="00B368A9">
      <w:pPr>
        <w:pStyle w:val="ContactInfo"/>
        <w:ind w:left="1080"/>
        <w:jc w:val="left"/>
      </w:pPr>
      <w:r>
        <w:t xml:space="preserve">    </w:t>
      </w:r>
      <w:proofErr w:type="gramStart"/>
      <w:r>
        <w:t>print(</w:t>
      </w:r>
      <w:proofErr w:type="gramEnd"/>
      <w:r>
        <w:t>key, ' : ', value)</w:t>
      </w:r>
    </w:p>
    <w:p w14:paraId="74E8BF67" w14:textId="77777777" w:rsidR="00BB04D6" w:rsidRDefault="00BB04D6" w:rsidP="00B368A9">
      <w:pPr>
        <w:pStyle w:val="ContactInfo"/>
        <w:ind w:left="1080"/>
        <w:jc w:val="left"/>
      </w:pPr>
    </w:p>
    <w:p w14:paraId="49FE0D88" w14:textId="77777777" w:rsidR="00E60717" w:rsidRPr="00E60717" w:rsidRDefault="00E60717" w:rsidP="00B368A9"/>
    <w:sectPr w:rsidR="00E60717" w:rsidRPr="00E60717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A2BA" w14:textId="77777777" w:rsidR="00E60717" w:rsidRDefault="00E60717" w:rsidP="00C6554A">
      <w:pPr>
        <w:spacing w:before="0" w:after="0" w:line="240" w:lineRule="auto"/>
      </w:pPr>
      <w:r>
        <w:separator/>
      </w:r>
    </w:p>
  </w:endnote>
  <w:endnote w:type="continuationSeparator" w:id="0">
    <w:p w14:paraId="73CC9788" w14:textId="77777777" w:rsidR="00E60717" w:rsidRDefault="00E6071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F9066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E3B76" w14:textId="77777777" w:rsidR="00E60717" w:rsidRDefault="00E6071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90366FE" w14:textId="77777777" w:rsidR="00E60717" w:rsidRDefault="00E6071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1E22F3E"/>
    <w:multiLevelType w:val="hybridMultilevel"/>
    <w:tmpl w:val="BF4A211A"/>
    <w:lvl w:ilvl="0" w:tplc="F334CF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17"/>
    <w:rsid w:val="001E2BEF"/>
    <w:rsid w:val="00220C44"/>
    <w:rsid w:val="002554CD"/>
    <w:rsid w:val="00293B83"/>
    <w:rsid w:val="002B4294"/>
    <w:rsid w:val="00333D0D"/>
    <w:rsid w:val="00370E46"/>
    <w:rsid w:val="003E60A0"/>
    <w:rsid w:val="004C049F"/>
    <w:rsid w:val="005000E2"/>
    <w:rsid w:val="005633B2"/>
    <w:rsid w:val="006A3CE7"/>
    <w:rsid w:val="00791BC7"/>
    <w:rsid w:val="00981EF2"/>
    <w:rsid w:val="00B368A9"/>
    <w:rsid w:val="00BB04D6"/>
    <w:rsid w:val="00C6554A"/>
    <w:rsid w:val="00D651E9"/>
    <w:rsid w:val="00E60717"/>
    <w:rsid w:val="00EB04A9"/>
    <w:rsid w:val="00ED7C44"/>
    <w:rsid w:val="00FF12F2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D882B"/>
  <w15:chartTrackingRefBased/>
  <w15:docId w15:val="{BE749765-68E3-43A4-A8D6-B92D9695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\AppData\Local\Microsoft\Office\16.0\DTS\en-US%7b42222E83-E419-4CD4-9292-2776ECF6C2B7%7d\%7bD7E1305D-6858-496A-BC70-E8F15F7735D6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4090D91FED4A29AC6C3AACC927A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A0586-0056-4831-910C-00B40AF3932B}"/>
      </w:docPartPr>
      <w:docPartBody>
        <w:p w:rsidR="00000000" w:rsidRDefault="00FA6547">
          <w:pPr>
            <w:pStyle w:val="244090D91FED4A29AC6C3AACC927ACE4"/>
          </w:pPr>
          <w:r w:rsidRPr="00D5413C">
            <w:t>Report Title</w:t>
          </w:r>
        </w:p>
      </w:docPartBody>
    </w:docPart>
    <w:docPart>
      <w:docPartPr>
        <w:name w:val="70F8F762C344466E9F94F05A72513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A466D-05D1-4493-BC17-20C93A611FF6}"/>
      </w:docPartPr>
      <w:docPartBody>
        <w:p w:rsidR="00000000" w:rsidRDefault="00FA6547">
          <w:pPr>
            <w:pStyle w:val="70F8F762C344466E9F94F05A725136E5"/>
          </w:pPr>
          <w:r w:rsidRPr="00D5413C">
            <w:t>REPORT SUBTITLE</w:t>
          </w:r>
        </w:p>
      </w:docPartBody>
    </w:docPart>
    <w:docPart>
      <w:docPartPr>
        <w:name w:val="F51B132E9DD74DC2B99AC95E299FF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3C87A-6B8E-4A90-B648-8729732978CE}"/>
      </w:docPartPr>
      <w:docPartBody>
        <w:p w:rsidR="00000000" w:rsidRDefault="00FA6547">
          <w:pPr>
            <w:pStyle w:val="F51B132E9DD74DC2B99AC95E299FF966"/>
          </w:pPr>
          <w:r>
            <w:t>Name</w:t>
          </w:r>
        </w:p>
      </w:docPartBody>
    </w:docPart>
    <w:docPart>
      <w:docPartPr>
        <w:name w:val="7F99E69EDB2B4756A7458DC1C506C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2C41-E1AC-4CB7-BC67-4C018FAAF7C9}"/>
      </w:docPartPr>
      <w:docPartBody>
        <w:p w:rsidR="00000000" w:rsidRDefault="00FA6547">
          <w:pPr>
            <w:pStyle w:val="7F99E69EDB2B4756A7458DC1C506C256"/>
          </w:pPr>
          <w:r>
            <w:t>Course Title</w:t>
          </w:r>
        </w:p>
      </w:docPartBody>
    </w:docPart>
    <w:docPart>
      <w:docPartPr>
        <w:name w:val="1BAEE236A52D4B0BAB2DDD1D44528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94880-86E9-4D5E-9746-D2DA5F10A3C5}"/>
      </w:docPartPr>
      <w:docPartBody>
        <w:p w:rsidR="00000000" w:rsidRDefault="00FA6547">
          <w:pPr>
            <w:pStyle w:val="1BAEE236A52D4B0BAB2DDD1D44528E1B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090D91FED4A29AC6C3AACC927ACE4">
    <w:name w:val="244090D91FED4A29AC6C3AACC927ACE4"/>
  </w:style>
  <w:style w:type="paragraph" w:customStyle="1" w:styleId="70F8F762C344466E9F94F05A725136E5">
    <w:name w:val="70F8F762C344466E9F94F05A725136E5"/>
  </w:style>
  <w:style w:type="paragraph" w:customStyle="1" w:styleId="F51B132E9DD74DC2B99AC95E299FF966">
    <w:name w:val="F51B132E9DD74DC2B99AC95E299FF966"/>
  </w:style>
  <w:style w:type="paragraph" w:customStyle="1" w:styleId="7F99E69EDB2B4756A7458DC1C506C256">
    <w:name w:val="7F99E69EDB2B4756A7458DC1C506C256"/>
  </w:style>
  <w:style w:type="paragraph" w:customStyle="1" w:styleId="1BAEE236A52D4B0BAB2DDD1D44528E1B">
    <w:name w:val="1BAEE236A52D4B0BAB2DDD1D44528E1B"/>
  </w:style>
  <w:style w:type="paragraph" w:customStyle="1" w:styleId="AD954DD123A84B12B3707A9CBA95600E">
    <w:name w:val="AD954DD123A84B12B3707A9CBA95600E"/>
  </w:style>
  <w:style w:type="paragraph" w:customStyle="1" w:styleId="5EDD7A9BB7DB4DD6A2B4B64E153AAFCC">
    <w:name w:val="5EDD7A9BB7DB4DD6A2B4B64E153AAFCC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32D4E75443454EECA9F7A640BA6C538E">
    <w:name w:val="32D4E75443454EECA9F7A640BA6C538E"/>
  </w:style>
  <w:style w:type="paragraph" w:customStyle="1" w:styleId="E536A7CBD2B948B78E342243C0316468">
    <w:name w:val="E536A7CBD2B948B78E342243C0316468"/>
  </w:style>
  <w:style w:type="paragraph" w:customStyle="1" w:styleId="8FF4804A56B84CE989E8EE91944AD58F">
    <w:name w:val="8FF4804A56B84CE989E8EE91944AD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{D7E1305D-6858-496A-BC70-E8F15F7735D6}tf02835058_win32</Template>
  <TotalTime>42</TotalTime>
  <Pages>10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 kumar</cp:lastModifiedBy>
  <cp:revision>15</cp:revision>
  <dcterms:created xsi:type="dcterms:W3CDTF">2022-01-28T19:44:00Z</dcterms:created>
  <dcterms:modified xsi:type="dcterms:W3CDTF">2022-01-28T20:26:00Z</dcterms:modified>
</cp:coreProperties>
</file>